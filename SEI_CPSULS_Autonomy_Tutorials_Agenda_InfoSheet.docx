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F1C" w:rsidRPr="009105EA" w:rsidRDefault="009105EA" w:rsidP="0030097D">
      <w:pPr>
        <w:pStyle w:val="Heading1"/>
        <w:rPr>
          <w:sz w:val="52"/>
        </w:rPr>
      </w:pPr>
      <w:r w:rsidRPr="009105EA">
        <w:rPr>
          <w:sz w:val="52"/>
        </w:rPr>
        <w:t>SEI CPS-ULS Autonomy Tutorial Series</w:t>
      </w:r>
    </w:p>
    <w:p w:rsidR="00287B0B" w:rsidRDefault="009105EA" w:rsidP="00E30FE3">
      <w:pPr>
        <w:pStyle w:val="Heading1-Secondary"/>
        <w:spacing w:before="120" w:after="120"/>
        <w:sectPr w:rsidR="00287B0B" w:rsidSect="00CB38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432" w:right="1080" w:bottom="720" w:left="1080" w:header="720" w:footer="720" w:gutter="0"/>
          <w:cols w:space="360"/>
          <w:docGrid w:linePitch="360"/>
        </w:sectPr>
      </w:pPr>
      <w:r>
        <w:t>Agenda</w:t>
      </w:r>
    </w:p>
    <w:tbl>
      <w:tblPr>
        <w:tblStyle w:val="TableGrid2"/>
        <w:tblW w:w="0" w:type="auto"/>
        <w:tblInd w:w="85" w:type="dxa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350"/>
        <w:gridCol w:w="8190"/>
      </w:tblGrid>
      <w:tr w:rsidR="009105EA" w:rsidRPr="00E30FE3" w:rsidTr="00E30FE3">
        <w:trPr>
          <w:trHeight w:val="816"/>
        </w:trPr>
        <w:tc>
          <w:tcPr>
            <w:tcW w:w="9540" w:type="dxa"/>
            <w:gridSpan w:val="2"/>
            <w:shd w:val="clear" w:color="auto" w:fill="000000" w:themeFill="text1"/>
          </w:tcPr>
          <w:p w:rsidR="009105EA" w:rsidRPr="00E30FE3" w:rsidRDefault="009105EA" w:rsidP="00A64F43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E30FE3">
              <w:rPr>
                <w:rFonts w:ascii="Arial" w:hAnsi="Arial" w:cs="Arial"/>
                <w:b/>
                <w:sz w:val="20"/>
                <w:szCs w:val="20"/>
              </w:rPr>
              <w:t>Day 1 Topic: Creating Distributed Autonomy Capabilities</w:t>
            </w:r>
          </w:p>
          <w:p w:rsidR="009105EA" w:rsidRPr="00E30FE3" w:rsidRDefault="009105EA" w:rsidP="00A64F43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30FE3">
              <w:rPr>
                <w:rFonts w:ascii="Arial" w:hAnsi="Arial" w:cs="Arial"/>
                <w:sz w:val="20"/>
                <w:szCs w:val="20"/>
              </w:rPr>
              <w:t>Date: June 22, 2016</w:t>
            </w:r>
          </w:p>
          <w:p w:rsidR="009105EA" w:rsidRPr="00E30FE3" w:rsidRDefault="009105EA" w:rsidP="00A64F43">
            <w:pPr>
              <w:pStyle w:val="ListParagraph"/>
              <w:spacing w:after="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30FE3">
              <w:rPr>
                <w:rFonts w:ascii="Arial" w:hAnsi="Arial" w:cs="Arial"/>
                <w:sz w:val="20"/>
                <w:szCs w:val="20"/>
              </w:rPr>
              <w:t>Presenter: James Edmondson</w:t>
            </w:r>
          </w:p>
        </w:tc>
      </w:tr>
      <w:tr w:rsidR="009105EA" w:rsidRPr="00E30FE3" w:rsidTr="00E30FE3">
        <w:trPr>
          <w:trHeight w:val="240"/>
        </w:trPr>
        <w:tc>
          <w:tcPr>
            <w:tcW w:w="1350" w:type="dxa"/>
          </w:tcPr>
          <w:p w:rsidR="009105EA" w:rsidRPr="00E30FE3" w:rsidRDefault="009105EA" w:rsidP="009105E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30FE3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E30FE3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8:3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 a.m.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color w:val="000000" w:themeColor="text1"/>
                <w:kern w:val="24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Introduction to Tutorial Series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9:0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E30FE3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Introduction to</w:t>
            </w:r>
            <w:r w:rsidR="00E30FE3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 xml:space="preserve"> Multi-Agent Distributed Adaptive Resource Allocation (MADARA)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 xml:space="preserve"> and </w:t>
            </w:r>
            <w:r w:rsidR="00E30FE3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Group Autonomy for Mobile Systems (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GAMS</w:t>
            </w:r>
            <w:r w:rsidR="00E30FE3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9:4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5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Break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10:0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Installation of MADARA and GAMS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10:4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5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Creating Distributed Autonomy Projects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11:3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 p.m.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Lunch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</w:t>
            </w:r>
            <w:r w:rsidR="00686D4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2:4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 xml:space="preserve">5 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Creating Multi-Threaded Programs and Controllers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Creating Distributed Algorithms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2:3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Break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2:4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5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Creating Hardware and Simulation Platforms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3:3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Wrap Up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86D4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4:0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Adjourn</w:t>
            </w:r>
          </w:p>
        </w:tc>
      </w:tr>
      <w:tr w:rsidR="009105EA" w:rsidRPr="00E30FE3" w:rsidTr="00E30FE3">
        <w:trPr>
          <w:trHeight w:val="888"/>
        </w:trPr>
        <w:tc>
          <w:tcPr>
            <w:tcW w:w="9540" w:type="dxa"/>
            <w:gridSpan w:val="2"/>
            <w:shd w:val="clear" w:color="auto" w:fill="000000" w:themeFill="text1"/>
          </w:tcPr>
          <w:p w:rsidR="009105EA" w:rsidRPr="00E30FE3" w:rsidRDefault="009105EA" w:rsidP="009105EA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</w:rPr>
            </w:pPr>
            <w:r w:rsidRPr="00E30FE3">
              <w:rPr>
                <w:rFonts w:ascii="Arial" w:hAnsi="Arial" w:cs="Arial"/>
                <w:b/>
                <w:sz w:val="20"/>
                <w:szCs w:val="20"/>
              </w:rPr>
              <w:t xml:space="preserve">Day 2 Topic: Verifying Distributed Autonomy Capabilities </w:t>
            </w:r>
          </w:p>
          <w:p w:rsidR="009105EA" w:rsidRPr="00E30FE3" w:rsidRDefault="009105EA" w:rsidP="009105EA">
            <w:pPr>
              <w:pStyle w:val="NormalWeb"/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E30FE3">
              <w:rPr>
                <w:rFonts w:cs="Arial"/>
                <w:color w:val="FFFFFF" w:themeColor="background1"/>
                <w:sz w:val="20"/>
                <w:szCs w:val="20"/>
              </w:rPr>
              <w:t>Date: June 23, 2016</w:t>
            </w:r>
          </w:p>
          <w:p w:rsidR="009105EA" w:rsidRPr="00E30FE3" w:rsidRDefault="009105EA" w:rsidP="009105EA">
            <w:pPr>
              <w:pStyle w:val="ListParagraph"/>
              <w:spacing w:after="0"/>
              <w:ind w:left="0"/>
              <w:contextualSpacing w:val="0"/>
              <w:rPr>
                <w:rFonts w:ascii="Arial" w:hAnsi="Arial" w:cs="Arial"/>
                <w:sz w:val="20"/>
                <w:szCs w:val="20"/>
              </w:rPr>
            </w:pPr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Presenters: </w:t>
            </w:r>
            <w:proofErr w:type="spellStart"/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Sagar</w:t>
            </w:r>
            <w:proofErr w:type="spellEnd"/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Chaki</w:t>
            </w:r>
            <w:proofErr w:type="spellEnd"/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 xml:space="preserve">, Jeff Hansen, Dionisio de Niz, and Scott </w:t>
            </w:r>
            <w:proofErr w:type="spellStart"/>
            <w:r w:rsidRPr="00E30FE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Hissam</w:t>
            </w:r>
            <w:proofErr w:type="spellEnd"/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b/>
                <w:bCs/>
                <w:kern w:val="24"/>
                <w:sz w:val="20"/>
                <w:szCs w:val="20"/>
              </w:rPr>
            </w:pPr>
            <w:r w:rsidRPr="00E30FE3">
              <w:rPr>
                <w:rFonts w:cs="Arial"/>
                <w:b/>
                <w:bCs/>
                <w:kern w:val="24"/>
                <w:sz w:val="20"/>
                <w:szCs w:val="20"/>
              </w:rPr>
              <w:t>Time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b/>
                <w:bCs/>
                <w:kern w:val="24"/>
                <w:sz w:val="20"/>
                <w:szCs w:val="20"/>
              </w:rPr>
            </w:pPr>
            <w:r w:rsidRPr="00E30FE3">
              <w:rPr>
                <w:rFonts w:cs="Arial"/>
                <w:b/>
                <w:bCs/>
                <w:kern w:val="24"/>
                <w:sz w:val="20"/>
                <w:szCs w:val="20"/>
              </w:rPr>
              <w:t>Topic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57284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kern w:val="24"/>
                <w:sz w:val="20"/>
                <w:szCs w:val="20"/>
              </w:rPr>
              <w:t>8:3</w:t>
            </w:r>
            <w:r w:rsidR="009105EA" w:rsidRPr="00E30FE3">
              <w:rPr>
                <w:rFonts w:cs="Arial"/>
                <w:bCs/>
                <w:kern w:val="24"/>
                <w:sz w:val="20"/>
                <w:szCs w:val="20"/>
              </w:rPr>
              <w:t>0 a.m.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bCs/>
                <w:kern w:val="24"/>
                <w:sz w:val="20"/>
                <w:szCs w:val="20"/>
              </w:rPr>
              <w:t>Introduction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57284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bookmarkStart w:id="0" w:name="_GoBack"/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9:0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 xml:space="preserve">Installation of </w:t>
            </w:r>
            <w:r w:rsidR="00E30FE3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Distributed Adaptive Real-Time (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DART</w:t>
            </w:r>
            <w:r w:rsidR="00E30FE3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bookmarkEnd w:id="0"/>
      <w:tr w:rsidR="009105EA" w:rsidRPr="00E30FE3" w:rsidTr="00E30FE3">
        <w:tc>
          <w:tcPr>
            <w:tcW w:w="1350" w:type="dxa"/>
          </w:tcPr>
          <w:p w:rsidR="009105EA" w:rsidRPr="00E30FE3" w:rsidRDefault="00657284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9:4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5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Break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57284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10:0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Verification of Safety-Critical Properties using DART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657284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11:3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 p.m.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Lunch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9105EA" w:rsidP="00306C0D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</w:t>
            </w:r>
            <w:r w:rsidR="00657284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2:</w:t>
            </w:r>
            <w:r w:rsidR="00306C0D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4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 xml:space="preserve">5 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Verification of Mission Properties using DART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F566DC" w:rsidP="00F566DC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1</w:t>
            </w:r>
            <w:r w:rsidR="00306C0D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:</w:t>
            </w: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3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0</w:t>
            </w:r>
          </w:p>
        </w:tc>
        <w:tc>
          <w:tcPr>
            <w:tcW w:w="8190" w:type="dxa"/>
          </w:tcPr>
          <w:p w:rsidR="009105EA" w:rsidRPr="00E30FE3" w:rsidRDefault="00E30FE3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Distributed Execution of Multiple Experiments and Transfer of Empirical Results (D</w:t>
            </w:r>
            <w:r w:rsidR="009105EA"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EMETER</w:t>
            </w: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)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F566DC" w:rsidP="00F566DC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2</w:t>
            </w:r>
            <w:r w:rsidR="00306C0D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:</w:t>
            </w: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30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Next Steps</w:t>
            </w:r>
          </w:p>
        </w:tc>
      </w:tr>
      <w:tr w:rsidR="009105EA" w:rsidRPr="00E30FE3" w:rsidTr="00E30FE3">
        <w:tc>
          <w:tcPr>
            <w:tcW w:w="1350" w:type="dxa"/>
          </w:tcPr>
          <w:p w:rsidR="009105EA" w:rsidRPr="00E30FE3" w:rsidRDefault="00F566DC" w:rsidP="00F566DC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kern w:val="24"/>
                <w:sz w:val="20"/>
                <w:szCs w:val="20"/>
              </w:rPr>
              <w:t>3:30</w:t>
            </w:r>
          </w:p>
        </w:tc>
        <w:tc>
          <w:tcPr>
            <w:tcW w:w="8190" w:type="dxa"/>
          </w:tcPr>
          <w:p w:rsidR="009105EA" w:rsidRPr="00E30FE3" w:rsidRDefault="009105EA" w:rsidP="009105EA">
            <w:pPr>
              <w:pStyle w:val="NormalWeb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E30FE3">
              <w:rPr>
                <w:rFonts w:cs="Arial"/>
                <w:color w:val="000000" w:themeColor="text1"/>
                <w:kern w:val="24"/>
                <w:sz w:val="20"/>
                <w:szCs w:val="20"/>
              </w:rPr>
              <w:t>Adjourn</w:t>
            </w:r>
          </w:p>
        </w:tc>
      </w:tr>
    </w:tbl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auto"/>
          <w:insideV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0"/>
      </w:tblGrid>
      <w:tr w:rsidR="000043F2" w:rsidTr="0030097D">
        <w:trPr>
          <w:trHeight w:val="44"/>
        </w:trPr>
        <w:tc>
          <w:tcPr>
            <w:tcW w:w="4850" w:type="dxa"/>
            <w:tcBorders>
              <w:top w:val="nil"/>
              <w:bottom w:val="single" w:sz="18" w:space="0" w:color="auto"/>
            </w:tcBorders>
            <w:tcMar>
              <w:top w:w="43" w:type="dxa"/>
              <w:left w:w="0" w:type="dxa"/>
              <w:right w:w="0" w:type="dxa"/>
            </w:tcMar>
          </w:tcPr>
          <w:p w:rsidR="000043F2" w:rsidRDefault="000043F2" w:rsidP="000043F2">
            <w:pPr>
              <w:pStyle w:val="Blank-Spacers"/>
            </w:pPr>
          </w:p>
        </w:tc>
      </w:tr>
      <w:tr w:rsidR="000043F2" w:rsidTr="00A57410">
        <w:tc>
          <w:tcPr>
            <w:tcW w:w="4850" w:type="dxa"/>
            <w:tcBorders>
              <w:top w:val="single" w:sz="18" w:space="0" w:color="auto"/>
              <w:bottom w:val="nil"/>
            </w:tcBorders>
          </w:tcPr>
          <w:p w:rsidR="000043F2" w:rsidRDefault="000043F2" w:rsidP="009F7FC1">
            <w:pPr>
              <w:pStyle w:val="ContactUs-Heading"/>
              <w:keepLines/>
            </w:pPr>
            <w:r>
              <w:t>Contact Us</w:t>
            </w:r>
          </w:p>
          <w:p w:rsidR="000043F2" w:rsidRDefault="000043F2" w:rsidP="009F7FC1">
            <w:pPr>
              <w:pStyle w:val="ContactUs-Line1"/>
              <w:keepLines/>
            </w:pPr>
            <w:r>
              <w:t>Software Engineering Institute</w:t>
            </w:r>
            <w:r>
              <w:br/>
              <w:t>4500 Fifth Avenue, Pittsburgh, PA 15213-2612</w:t>
            </w:r>
          </w:p>
          <w:p w:rsidR="00287B0B" w:rsidRDefault="000043F2" w:rsidP="009F7FC1">
            <w:pPr>
              <w:pStyle w:val="ContactUs-Line2"/>
              <w:keepLines/>
            </w:pPr>
            <w:r w:rsidRPr="00287B0B">
              <w:rPr>
                <w:b/>
              </w:rPr>
              <w:t>Phone</w:t>
            </w:r>
            <w:r>
              <w:t>:</w:t>
            </w:r>
            <w:r w:rsidR="00287B0B">
              <w:tab/>
              <w:t>412/268.5800 | 888.201.4479</w:t>
            </w:r>
            <w:r w:rsidR="00287B0B">
              <w:br/>
            </w:r>
            <w:r w:rsidR="00287B0B" w:rsidRPr="00287B0B">
              <w:rPr>
                <w:b/>
              </w:rPr>
              <w:t>Web</w:t>
            </w:r>
            <w:r w:rsidR="00287B0B">
              <w:t>:</w:t>
            </w:r>
            <w:r w:rsidR="00287B0B">
              <w:tab/>
            </w:r>
            <w:hyperlink r:id="rId14" w:history="1">
              <w:r w:rsidR="00287B0B" w:rsidRPr="00224AA4">
                <w:rPr>
                  <w:rStyle w:val="Hyperlink"/>
                </w:rPr>
                <w:t>www.sei.cmu.edu</w:t>
              </w:r>
            </w:hyperlink>
            <w:r w:rsidR="00287B0B">
              <w:t xml:space="preserve">  | </w:t>
            </w:r>
            <w:hyperlink r:id="rId15" w:history="1">
              <w:r w:rsidR="00287B0B" w:rsidRPr="00224AA4">
                <w:rPr>
                  <w:rStyle w:val="Hyperlink"/>
                </w:rPr>
                <w:t>www.cert.org</w:t>
              </w:r>
            </w:hyperlink>
            <w:r w:rsidR="00287B0B">
              <w:br/>
            </w:r>
            <w:r w:rsidR="00287B0B" w:rsidRPr="00287B0B">
              <w:rPr>
                <w:b/>
              </w:rPr>
              <w:t>Email</w:t>
            </w:r>
            <w:r w:rsidR="00287B0B">
              <w:t>:</w:t>
            </w:r>
            <w:r w:rsidR="00287B0B">
              <w:tab/>
              <w:t>info@sei.cmu.edu</w:t>
            </w:r>
          </w:p>
        </w:tc>
      </w:tr>
    </w:tbl>
    <w:p w:rsidR="000043F2" w:rsidRPr="000043F2" w:rsidRDefault="000043F2" w:rsidP="002017B0">
      <w:pPr>
        <w:pStyle w:val="Blank-Spacers"/>
      </w:pPr>
    </w:p>
    <w:sectPr w:rsidR="000043F2" w:rsidRPr="000043F2" w:rsidSect="009105EA">
      <w:headerReference w:type="default" r:id="rId16"/>
      <w:type w:val="continuous"/>
      <w:pgSz w:w="12240" w:h="15840" w:code="1"/>
      <w:pgMar w:top="859" w:right="1080" w:bottom="720" w:left="1080" w:header="432" w:footer="720" w:gutter="0"/>
      <w:cols w:space="47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62D" w:rsidRDefault="00A8062D">
      <w:r>
        <w:separator/>
      </w:r>
    </w:p>
    <w:p w:rsidR="00A8062D" w:rsidRDefault="00A8062D"/>
  </w:endnote>
  <w:endnote w:type="continuationSeparator" w:id="0">
    <w:p w:rsidR="00A8062D" w:rsidRDefault="00A8062D">
      <w:r>
        <w:continuationSeparator/>
      </w:r>
    </w:p>
    <w:p w:rsidR="00A8062D" w:rsidRDefault="00A806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AE8" w:rsidRDefault="00054AE8">
    <w:pPr>
      <w:pStyle w:val="Footer"/>
      <w:tabs>
        <w:tab w:val="clear" w:pos="8640"/>
        <w:tab w:val="right" w:pos="8208"/>
      </w:tabs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3F2" w:rsidRDefault="000043F2" w:rsidP="00216AD9">
    <w:pPr>
      <w:pStyle w:val="Footer"/>
      <w:tabs>
        <w:tab w:val="clear" w:pos="4320"/>
        <w:tab w:val="clear" w:pos="8640"/>
        <w:tab w:val="left" w:pos="8820"/>
      </w:tabs>
      <w:ind w:right="-446"/>
      <w:jc w:val="left"/>
    </w:pPr>
    <w:r>
      <w:t xml:space="preserve">© </w:t>
    </w:r>
    <w:r w:rsidR="00DA194B">
      <w:t>2016</w:t>
    </w:r>
    <w:r>
      <w:t xml:space="preserve"> Carnegie Mellon University</w:t>
    </w:r>
    <w:r w:rsidR="00216AD9">
      <w:tab/>
    </w:r>
    <w:r w:rsidR="00216AD9" w:rsidRPr="00DD19A8">
      <w:rPr>
        <w:rFonts w:cs="Arial"/>
        <w:color w:val="808080" w:themeColor="background1" w:themeShade="80"/>
        <w:sz w:val="15"/>
        <w:szCs w:val="12"/>
      </w:rPr>
      <w:t>REV-03.18.2016.0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4B" w:rsidRDefault="00DA19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62D" w:rsidRPr="00516971" w:rsidRDefault="00A8062D" w:rsidP="00516971">
      <w:pPr>
        <w:pStyle w:val="Footer"/>
        <w:pBdr>
          <w:top w:val="single" w:sz="2" w:space="0" w:color="00357F"/>
        </w:pBdr>
        <w:spacing w:line="180" w:lineRule="atLeast"/>
        <w:jc w:val="left"/>
        <w:rPr>
          <w:szCs w:val="22"/>
        </w:rPr>
      </w:pPr>
      <w:r>
        <w:rPr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2819400</wp:posOffset>
                </wp:positionV>
                <wp:extent cx="7924800" cy="0"/>
                <wp:effectExtent l="9525" t="9525" r="9525" b="952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23C8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222pt" to="660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dWFAIAACgEAAAOAAAAZHJzL2Uyb0RvYy54bWysU8uu2jAQ3VfqP1jeQxJIuR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" strokecolor="#339" strokeweight=".25pt"/>
            </w:pict>
          </mc:Fallback>
        </mc:AlternateContent>
      </w:r>
    </w:p>
  </w:footnote>
  <w:footnote w:type="continuationSeparator" w:id="0">
    <w:p w:rsidR="00A8062D" w:rsidRDefault="00A8062D">
      <w:r>
        <w:continuationSeparator/>
      </w:r>
    </w:p>
    <w:p w:rsidR="00A8062D" w:rsidRDefault="00A806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4B" w:rsidRDefault="00DA19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C72" w:rsidRDefault="00643C72" w:rsidP="004A6701">
    <w:pPr>
      <w:pStyle w:val="LogoPlacement-SEI"/>
    </w:pPr>
    <w:r>
      <w:rPr>
        <w:noProof/>
      </w:rPr>
      <w:drawing>
        <wp:inline distT="0" distB="0" distL="0" distR="0" wp14:anchorId="23AE1B54" wp14:editId="695B1817">
          <wp:extent cx="3776472" cy="256032"/>
          <wp:effectExtent l="0" t="0" r="0" b="0"/>
          <wp:docPr id="3" name="Picture 3" descr="C:\Users\bjw\Desktop\sei-signatures\2015_SEI_CMU_1Line\SEI_1Line_Blac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jw\Desktop\sei-signatures\2015_SEI_CMU_1Line\SEI_1Line_Blac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6472" cy="256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4B" w:rsidRDefault="00DA194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E41" w:rsidRDefault="008D3E41" w:rsidP="00643C72">
    <w:pPr>
      <w:pStyle w:val="Header"/>
      <w:spacing w:before="0" w:line="200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D2B4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967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40E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D8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B2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AF4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5052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A8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2EB5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4E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15CC8"/>
    <w:multiLevelType w:val="singleLevel"/>
    <w:tmpl w:val="0A5CBBAA"/>
    <w:lvl w:ilvl="0">
      <w:start w:val="1"/>
      <w:numFmt w:val="bullet"/>
      <w:pStyle w:val="ListBullete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</w:abstractNum>
  <w:abstractNum w:abstractNumId="11" w15:restartNumberingAfterBreak="0">
    <w:nsid w:val="14703B60"/>
    <w:multiLevelType w:val="multilevel"/>
    <w:tmpl w:val="E8EC4F64"/>
    <w:lvl w:ilvl="0">
      <w:start w:val="1"/>
      <w:numFmt w:val="decimal"/>
      <w:lvlRestart w:val="0"/>
      <w:lvlText w:val="%1."/>
      <w:legacy w:legacy="1" w:legacySpace="0" w:legacyIndent="432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294253"/>
    <w:multiLevelType w:val="singleLevel"/>
    <w:tmpl w:val="3014BBD6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 w15:restartNumberingAfterBreak="0">
    <w:nsid w:val="27F7780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412AC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0402152"/>
    <w:multiLevelType w:val="hybridMultilevel"/>
    <w:tmpl w:val="F80C7116"/>
    <w:lvl w:ilvl="0" w:tplc="28BE74F0">
      <w:start w:val="1"/>
      <w:numFmt w:val="bullet"/>
      <w:pStyle w:val="ListBulleted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F385F"/>
    <w:multiLevelType w:val="singleLevel"/>
    <w:tmpl w:val="E0B28FBE"/>
    <w:lvl w:ilvl="0">
      <w:start w:val="1"/>
      <w:numFmt w:val="decimal"/>
      <w:lvlRestart w:val="0"/>
      <w:pStyle w:val="ListNumbered1"/>
      <w:lvlText w:val="%1."/>
      <w:legacy w:legacy="1" w:legacySpace="0" w:legacyIndent="432"/>
      <w:lvlJc w:val="left"/>
      <w:pPr>
        <w:ind w:left="432" w:hanging="432"/>
      </w:pPr>
    </w:lvl>
  </w:abstractNum>
  <w:abstractNum w:abstractNumId="17" w15:restartNumberingAfterBreak="0">
    <w:nsid w:val="52E267AA"/>
    <w:multiLevelType w:val="hybridMultilevel"/>
    <w:tmpl w:val="823A54AE"/>
    <w:lvl w:ilvl="0" w:tplc="519EB4B8">
      <w:start w:val="1"/>
      <w:numFmt w:val="lowerLetter"/>
      <w:pStyle w:val="ListNumbered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26986"/>
    <w:multiLevelType w:val="hybridMultilevel"/>
    <w:tmpl w:val="E8EC4F64"/>
    <w:lvl w:ilvl="0" w:tplc="A78C34CE">
      <w:start w:val="1"/>
      <w:numFmt w:val="decimal"/>
      <w:lvlRestart w:val="0"/>
      <w:lvlText w:val="%1."/>
      <w:legacy w:legacy="1" w:legacySpace="0" w:legacyIndent="432"/>
      <w:lvlJc w:val="left"/>
      <w:pPr>
        <w:ind w:left="432" w:hanging="432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ACA4C97"/>
    <w:multiLevelType w:val="multilevel"/>
    <w:tmpl w:val="2242B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E2570B4"/>
    <w:multiLevelType w:val="multilevel"/>
    <w:tmpl w:val="F7B4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50A22"/>
    <w:multiLevelType w:val="singleLevel"/>
    <w:tmpl w:val="3014BBD6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22" w15:restartNumberingAfterBreak="0">
    <w:nsid w:val="62F10239"/>
    <w:multiLevelType w:val="singleLevel"/>
    <w:tmpl w:val="C3EA693E"/>
    <w:lvl w:ilvl="0">
      <w:start w:val="1"/>
      <w:numFmt w:val="bullet"/>
      <w:lvlText w:val="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16"/>
        <w:szCs w:val="16"/>
      </w:rPr>
    </w:lvl>
  </w:abstractNum>
  <w:abstractNum w:abstractNumId="23" w15:restartNumberingAfterBreak="0">
    <w:nsid w:val="6EB27D3E"/>
    <w:multiLevelType w:val="singleLevel"/>
    <w:tmpl w:val="64D4AB14"/>
    <w:lvl w:ilvl="0">
      <w:start w:val="1"/>
      <w:numFmt w:val="lowerLetter"/>
      <w:lvlText w:val="%1."/>
      <w:legacy w:legacy="1" w:legacySpace="0" w:legacyIndent="432"/>
      <w:lvlJc w:val="left"/>
      <w:pPr>
        <w:ind w:left="864" w:hanging="432"/>
      </w:pPr>
    </w:lvl>
  </w:abstractNum>
  <w:abstractNum w:abstractNumId="24" w15:restartNumberingAfterBreak="0">
    <w:nsid w:val="79144E34"/>
    <w:multiLevelType w:val="singleLevel"/>
    <w:tmpl w:val="A78C34CE"/>
    <w:lvl w:ilvl="0">
      <w:start w:val="1"/>
      <w:numFmt w:val="decimal"/>
      <w:lvlRestart w:val="0"/>
      <w:lvlText w:val="%1."/>
      <w:legacy w:legacy="1" w:legacySpace="0" w:legacyIndent="432"/>
      <w:lvlJc w:val="left"/>
      <w:pPr>
        <w:ind w:left="864" w:hanging="432"/>
      </w:p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16"/>
  </w:num>
  <w:num w:numId="5">
    <w:abstractNumId w:val="21"/>
  </w:num>
  <w:num w:numId="6">
    <w:abstractNumId w:val="12"/>
  </w:num>
  <w:num w:numId="7">
    <w:abstractNumId w:val="23"/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24"/>
    <w:lvlOverride w:ilvl="0">
      <w:startOverride w:val="1"/>
    </w:lvlOverride>
  </w:num>
  <w:num w:numId="11">
    <w:abstractNumId w:val="9"/>
  </w:num>
  <w:num w:numId="12">
    <w:abstractNumId w:val="18"/>
  </w:num>
  <w:num w:numId="13">
    <w:abstractNumId w:val="16"/>
    <w:lvlOverride w:ilvl="0">
      <w:startOverride w:val="1"/>
    </w:lvlOverride>
  </w:num>
  <w:num w:numId="14">
    <w:abstractNumId w:val="8"/>
  </w:num>
  <w:num w:numId="15">
    <w:abstractNumId w:val="2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1"/>
  </w:num>
  <w:num w:numId="22">
    <w:abstractNumId w:val="0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11"/>
  </w:num>
  <w:num w:numId="27">
    <w:abstractNumId w:val="16"/>
    <w:lvlOverride w:ilvl="0">
      <w:startOverride w:val="1"/>
    </w:lvlOverride>
  </w:num>
  <w:num w:numId="28">
    <w:abstractNumId w:val="24"/>
  </w:num>
  <w:num w:numId="29">
    <w:abstractNumId w:val="20"/>
  </w:num>
  <w:num w:numId="30">
    <w:abstractNumId w:val="16"/>
    <w:lvlOverride w:ilvl="0">
      <w:startOverride w:val="1"/>
    </w:lvlOverride>
  </w:num>
  <w:num w:numId="31">
    <w:abstractNumId w:val="14"/>
  </w:num>
  <w:num w:numId="32">
    <w:abstractNumId w:val="13"/>
  </w:num>
  <w:num w:numId="33">
    <w:abstractNumId w:val="10"/>
  </w:num>
  <w:num w:numId="34">
    <w:abstractNumId w:val="10"/>
  </w:num>
  <w:num w:numId="35">
    <w:abstractNumId w:val="16"/>
  </w:num>
  <w:num w:numId="36">
    <w:abstractNumId w:val="15"/>
  </w:num>
  <w:num w:numId="37">
    <w:abstractNumId w:val="17"/>
  </w:num>
  <w:num w:numId="38">
    <w:abstractNumId w:val="17"/>
  </w:num>
  <w:num w:numId="3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ctiveWritingStyle w:appName="MSWord" w:lang="en-US" w:vendorID="64" w:dllVersion="131078" w:nlCheck="1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autoHyphenation/>
  <w:consecutiveHyphenLimit w:val="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EA"/>
    <w:rsid w:val="00000CEC"/>
    <w:rsid w:val="0000370E"/>
    <w:rsid w:val="00003DB0"/>
    <w:rsid w:val="000043F2"/>
    <w:rsid w:val="00014388"/>
    <w:rsid w:val="00015EE4"/>
    <w:rsid w:val="000160E8"/>
    <w:rsid w:val="000258D6"/>
    <w:rsid w:val="00025B6D"/>
    <w:rsid w:val="00033435"/>
    <w:rsid w:val="00034FEF"/>
    <w:rsid w:val="00050986"/>
    <w:rsid w:val="00054AE8"/>
    <w:rsid w:val="00060E5D"/>
    <w:rsid w:val="0006136A"/>
    <w:rsid w:val="00064CA6"/>
    <w:rsid w:val="00066235"/>
    <w:rsid w:val="00074C17"/>
    <w:rsid w:val="00075313"/>
    <w:rsid w:val="000756B8"/>
    <w:rsid w:val="00083ED3"/>
    <w:rsid w:val="0008627F"/>
    <w:rsid w:val="000903AC"/>
    <w:rsid w:val="00090478"/>
    <w:rsid w:val="00090D02"/>
    <w:rsid w:val="00091B67"/>
    <w:rsid w:val="00095F53"/>
    <w:rsid w:val="000A197B"/>
    <w:rsid w:val="000A211D"/>
    <w:rsid w:val="000A46FF"/>
    <w:rsid w:val="000A4BAC"/>
    <w:rsid w:val="000B0EBB"/>
    <w:rsid w:val="000B6A82"/>
    <w:rsid w:val="000B7096"/>
    <w:rsid w:val="000B75B8"/>
    <w:rsid w:val="000C0319"/>
    <w:rsid w:val="000C2196"/>
    <w:rsid w:val="000C30B5"/>
    <w:rsid w:val="000C374C"/>
    <w:rsid w:val="000D0623"/>
    <w:rsid w:val="000D115E"/>
    <w:rsid w:val="000D151E"/>
    <w:rsid w:val="000D3AA9"/>
    <w:rsid w:val="000D6A39"/>
    <w:rsid w:val="000E02BA"/>
    <w:rsid w:val="000E1CCB"/>
    <w:rsid w:val="000E22D7"/>
    <w:rsid w:val="0010526F"/>
    <w:rsid w:val="0010685A"/>
    <w:rsid w:val="00112A65"/>
    <w:rsid w:val="00114234"/>
    <w:rsid w:val="001155B4"/>
    <w:rsid w:val="001169A1"/>
    <w:rsid w:val="00122F72"/>
    <w:rsid w:val="001307B9"/>
    <w:rsid w:val="001330D7"/>
    <w:rsid w:val="0013432F"/>
    <w:rsid w:val="00134C56"/>
    <w:rsid w:val="00135344"/>
    <w:rsid w:val="001425B6"/>
    <w:rsid w:val="00146C22"/>
    <w:rsid w:val="00147236"/>
    <w:rsid w:val="00150453"/>
    <w:rsid w:val="0015325B"/>
    <w:rsid w:val="001560A3"/>
    <w:rsid w:val="00156506"/>
    <w:rsid w:val="00157CE2"/>
    <w:rsid w:val="00165D8A"/>
    <w:rsid w:val="00167CB5"/>
    <w:rsid w:val="0017028C"/>
    <w:rsid w:val="001706B9"/>
    <w:rsid w:val="00171D28"/>
    <w:rsid w:val="001737F6"/>
    <w:rsid w:val="00173CA5"/>
    <w:rsid w:val="00176857"/>
    <w:rsid w:val="001807E6"/>
    <w:rsid w:val="00181C11"/>
    <w:rsid w:val="0018200F"/>
    <w:rsid w:val="00185529"/>
    <w:rsid w:val="00185DD5"/>
    <w:rsid w:val="00190306"/>
    <w:rsid w:val="00195C50"/>
    <w:rsid w:val="00196FF6"/>
    <w:rsid w:val="00197E33"/>
    <w:rsid w:val="001A06FE"/>
    <w:rsid w:val="001A3B2F"/>
    <w:rsid w:val="001A49D0"/>
    <w:rsid w:val="001A6E0B"/>
    <w:rsid w:val="001B1B0B"/>
    <w:rsid w:val="001B3EDA"/>
    <w:rsid w:val="001B41BC"/>
    <w:rsid w:val="001B6BE1"/>
    <w:rsid w:val="001C25A1"/>
    <w:rsid w:val="001C3546"/>
    <w:rsid w:val="001C4EEA"/>
    <w:rsid w:val="001D2119"/>
    <w:rsid w:val="001D5795"/>
    <w:rsid w:val="001D774C"/>
    <w:rsid w:val="001D78C4"/>
    <w:rsid w:val="001D7D81"/>
    <w:rsid w:val="001E0A8D"/>
    <w:rsid w:val="001E54B3"/>
    <w:rsid w:val="002002FA"/>
    <w:rsid w:val="00200C91"/>
    <w:rsid w:val="002017B0"/>
    <w:rsid w:val="00202762"/>
    <w:rsid w:val="00204701"/>
    <w:rsid w:val="0020512E"/>
    <w:rsid w:val="0021082E"/>
    <w:rsid w:val="00212C53"/>
    <w:rsid w:val="00215C96"/>
    <w:rsid w:val="00216AD9"/>
    <w:rsid w:val="00220DF6"/>
    <w:rsid w:val="00221B3D"/>
    <w:rsid w:val="00222ED1"/>
    <w:rsid w:val="00225645"/>
    <w:rsid w:val="002273A4"/>
    <w:rsid w:val="00242807"/>
    <w:rsid w:val="00244BB9"/>
    <w:rsid w:val="00250459"/>
    <w:rsid w:val="00250DFF"/>
    <w:rsid w:val="00250E64"/>
    <w:rsid w:val="002529D7"/>
    <w:rsid w:val="0025621A"/>
    <w:rsid w:val="00260E92"/>
    <w:rsid w:val="00263583"/>
    <w:rsid w:val="00264A8F"/>
    <w:rsid w:val="00266EAD"/>
    <w:rsid w:val="00270793"/>
    <w:rsid w:val="00270907"/>
    <w:rsid w:val="002833BA"/>
    <w:rsid w:val="002855EB"/>
    <w:rsid w:val="00285A58"/>
    <w:rsid w:val="0028799D"/>
    <w:rsid w:val="00287ADC"/>
    <w:rsid w:val="00287B0B"/>
    <w:rsid w:val="0029337D"/>
    <w:rsid w:val="002933BD"/>
    <w:rsid w:val="002A2230"/>
    <w:rsid w:val="002A2340"/>
    <w:rsid w:val="002A3DC7"/>
    <w:rsid w:val="002B58DB"/>
    <w:rsid w:val="002B5B52"/>
    <w:rsid w:val="002B7255"/>
    <w:rsid w:val="002B7CF3"/>
    <w:rsid w:val="002C0C18"/>
    <w:rsid w:val="002C2D8B"/>
    <w:rsid w:val="002C46F6"/>
    <w:rsid w:val="002C4B60"/>
    <w:rsid w:val="002C60EE"/>
    <w:rsid w:val="002C747E"/>
    <w:rsid w:val="002D3B81"/>
    <w:rsid w:val="002D61EB"/>
    <w:rsid w:val="002D65FD"/>
    <w:rsid w:val="002D7E09"/>
    <w:rsid w:val="002E1CEC"/>
    <w:rsid w:val="002E40B4"/>
    <w:rsid w:val="002E69AB"/>
    <w:rsid w:val="002E7F2E"/>
    <w:rsid w:val="002F78E7"/>
    <w:rsid w:val="003008E3"/>
    <w:rsid w:val="0030097D"/>
    <w:rsid w:val="003032DE"/>
    <w:rsid w:val="00306C0D"/>
    <w:rsid w:val="00310800"/>
    <w:rsid w:val="00327151"/>
    <w:rsid w:val="0033126F"/>
    <w:rsid w:val="003324ED"/>
    <w:rsid w:val="00334A84"/>
    <w:rsid w:val="003371F4"/>
    <w:rsid w:val="003425D6"/>
    <w:rsid w:val="003477BC"/>
    <w:rsid w:val="00347FD5"/>
    <w:rsid w:val="0035233B"/>
    <w:rsid w:val="003550A7"/>
    <w:rsid w:val="00355796"/>
    <w:rsid w:val="00361FAD"/>
    <w:rsid w:val="00362097"/>
    <w:rsid w:val="00362954"/>
    <w:rsid w:val="00363EA8"/>
    <w:rsid w:val="00365541"/>
    <w:rsid w:val="0036651F"/>
    <w:rsid w:val="003722D0"/>
    <w:rsid w:val="00372713"/>
    <w:rsid w:val="00372BFE"/>
    <w:rsid w:val="003740EB"/>
    <w:rsid w:val="00375DFD"/>
    <w:rsid w:val="003950BB"/>
    <w:rsid w:val="0039624F"/>
    <w:rsid w:val="00396AF7"/>
    <w:rsid w:val="003A2D09"/>
    <w:rsid w:val="003B0E71"/>
    <w:rsid w:val="003B4469"/>
    <w:rsid w:val="003B5743"/>
    <w:rsid w:val="003C1CD4"/>
    <w:rsid w:val="003C2F68"/>
    <w:rsid w:val="003C6D1C"/>
    <w:rsid w:val="003D0F32"/>
    <w:rsid w:val="003D3953"/>
    <w:rsid w:val="003D4DC6"/>
    <w:rsid w:val="003D6CEA"/>
    <w:rsid w:val="003E227C"/>
    <w:rsid w:val="003E3C59"/>
    <w:rsid w:val="003F0020"/>
    <w:rsid w:val="003F15D8"/>
    <w:rsid w:val="003F1B4C"/>
    <w:rsid w:val="003F35B0"/>
    <w:rsid w:val="003F4778"/>
    <w:rsid w:val="003F4C0B"/>
    <w:rsid w:val="004011DA"/>
    <w:rsid w:val="004022CD"/>
    <w:rsid w:val="004064A0"/>
    <w:rsid w:val="00410EF1"/>
    <w:rsid w:val="00411B7D"/>
    <w:rsid w:val="004129A1"/>
    <w:rsid w:val="0041424B"/>
    <w:rsid w:val="00423078"/>
    <w:rsid w:val="00423C8B"/>
    <w:rsid w:val="00423F3C"/>
    <w:rsid w:val="004251FB"/>
    <w:rsid w:val="00425360"/>
    <w:rsid w:val="00426F7C"/>
    <w:rsid w:val="0042714D"/>
    <w:rsid w:val="00431457"/>
    <w:rsid w:val="0043154B"/>
    <w:rsid w:val="00431E89"/>
    <w:rsid w:val="00432DE0"/>
    <w:rsid w:val="00437A74"/>
    <w:rsid w:val="00441F4B"/>
    <w:rsid w:val="004443FE"/>
    <w:rsid w:val="0045072B"/>
    <w:rsid w:val="00453C9E"/>
    <w:rsid w:val="00457329"/>
    <w:rsid w:val="004601FF"/>
    <w:rsid w:val="004624B8"/>
    <w:rsid w:val="00462B11"/>
    <w:rsid w:val="0047331D"/>
    <w:rsid w:val="00475069"/>
    <w:rsid w:val="004856C3"/>
    <w:rsid w:val="00486557"/>
    <w:rsid w:val="0048737A"/>
    <w:rsid w:val="00492E2F"/>
    <w:rsid w:val="00494211"/>
    <w:rsid w:val="00494322"/>
    <w:rsid w:val="004964F6"/>
    <w:rsid w:val="004A020C"/>
    <w:rsid w:val="004A1D8D"/>
    <w:rsid w:val="004A2403"/>
    <w:rsid w:val="004A2528"/>
    <w:rsid w:val="004A6701"/>
    <w:rsid w:val="004B0428"/>
    <w:rsid w:val="004B34D5"/>
    <w:rsid w:val="004B7061"/>
    <w:rsid w:val="004B79B5"/>
    <w:rsid w:val="004C16AF"/>
    <w:rsid w:val="004C586D"/>
    <w:rsid w:val="004D3CBB"/>
    <w:rsid w:val="004D723A"/>
    <w:rsid w:val="004E30A7"/>
    <w:rsid w:val="004E3CF3"/>
    <w:rsid w:val="004E43D9"/>
    <w:rsid w:val="004E4D28"/>
    <w:rsid w:val="004E639D"/>
    <w:rsid w:val="004E717A"/>
    <w:rsid w:val="004F22A6"/>
    <w:rsid w:val="004F53AF"/>
    <w:rsid w:val="0050010A"/>
    <w:rsid w:val="00503458"/>
    <w:rsid w:val="00512774"/>
    <w:rsid w:val="005164A2"/>
    <w:rsid w:val="00516971"/>
    <w:rsid w:val="00517EF5"/>
    <w:rsid w:val="00520DFA"/>
    <w:rsid w:val="005216D2"/>
    <w:rsid w:val="00522655"/>
    <w:rsid w:val="005248F6"/>
    <w:rsid w:val="005265D1"/>
    <w:rsid w:val="00526B06"/>
    <w:rsid w:val="005307D4"/>
    <w:rsid w:val="00530D22"/>
    <w:rsid w:val="00536941"/>
    <w:rsid w:val="005475E5"/>
    <w:rsid w:val="00552309"/>
    <w:rsid w:val="00552CBF"/>
    <w:rsid w:val="005569B5"/>
    <w:rsid w:val="00556D3E"/>
    <w:rsid w:val="00557746"/>
    <w:rsid w:val="00557EE7"/>
    <w:rsid w:val="005634C5"/>
    <w:rsid w:val="00564F5A"/>
    <w:rsid w:val="00567B8D"/>
    <w:rsid w:val="00571B7A"/>
    <w:rsid w:val="005728A9"/>
    <w:rsid w:val="00573D84"/>
    <w:rsid w:val="00582894"/>
    <w:rsid w:val="00587880"/>
    <w:rsid w:val="00596714"/>
    <w:rsid w:val="0059742D"/>
    <w:rsid w:val="005A19BE"/>
    <w:rsid w:val="005A78B3"/>
    <w:rsid w:val="005B1172"/>
    <w:rsid w:val="005B179B"/>
    <w:rsid w:val="005B2303"/>
    <w:rsid w:val="005B297F"/>
    <w:rsid w:val="005B2F44"/>
    <w:rsid w:val="005B400E"/>
    <w:rsid w:val="005B476E"/>
    <w:rsid w:val="005B7B44"/>
    <w:rsid w:val="005C13BE"/>
    <w:rsid w:val="005C1656"/>
    <w:rsid w:val="005D2224"/>
    <w:rsid w:val="005D31FA"/>
    <w:rsid w:val="005D5509"/>
    <w:rsid w:val="005D65B3"/>
    <w:rsid w:val="005D7D88"/>
    <w:rsid w:val="005E14B7"/>
    <w:rsid w:val="005F036B"/>
    <w:rsid w:val="005F3504"/>
    <w:rsid w:val="005F38F6"/>
    <w:rsid w:val="005F6BB4"/>
    <w:rsid w:val="006015F2"/>
    <w:rsid w:val="00603B36"/>
    <w:rsid w:val="00606083"/>
    <w:rsid w:val="0061023D"/>
    <w:rsid w:val="00612C79"/>
    <w:rsid w:val="00613BCA"/>
    <w:rsid w:val="00614503"/>
    <w:rsid w:val="00616A8B"/>
    <w:rsid w:val="00621E1B"/>
    <w:rsid w:val="00623A31"/>
    <w:rsid w:val="00624DD5"/>
    <w:rsid w:val="00630A1C"/>
    <w:rsid w:val="00630EE0"/>
    <w:rsid w:val="00635DE9"/>
    <w:rsid w:val="00643C72"/>
    <w:rsid w:val="0064585F"/>
    <w:rsid w:val="006460FA"/>
    <w:rsid w:val="00654596"/>
    <w:rsid w:val="006565B0"/>
    <w:rsid w:val="00656A57"/>
    <w:rsid w:val="00657284"/>
    <w:rsid w:val="006606DA"/>
    <w:rsid w:val="00664137"/>
    <w:rsid w:val="00664747"/>
    <w:rsid w:val="00671800"/>
    <w:rsid w:val="00673459"/>
    <w:rsid w:val="00680CAC"/>
    <w:rsid w:val="0068345B"/>
    <w:rsid w:val="00685423"/>
    <w:rsid w:val="00686D43"/>
    <w:rsid w:val="00693D2E"/>
    <w:rsid w:val="006A0D91"/>
    <w:rsid w:val="006A5468"/>
    <w:rsid w:val="006A673F"/>
    <w:rsid w:val="006B2CC3"/>
    <w:rsid w:val="006B34D0"/>
    <w:rsid w:val="006B427C"/>
    <w:rsid w:val="006B7185"/>
    <w:rsid w:val="006C5623"/>
    <w:rsid w:val="006D3A4D"/>
    <w:rsid w:val="006D4B75"/>
    <w:rsid w:val="006E2671"/>
    <w:rsid w:val="006E44EE"/>
    <w:rsid w:val="006E4822"/>
    <w:rsid w:val="006E491C"/>
    <w:rsid w:val="006E4C9D"/>
    <w:rsid w:val="006F0F07"/>
    <w:rsid w:val="006F2C9F"/>
    <w:rsid w:val="006F5562"/>
    <w:rsid w:val="006F68B1"/>
    <w:rsid w:val="0071005C"/>
    <w:rsid w:val="0071209D"/>
    <w:rsid w:val="007148F4"/>
    <w:rsid w:val="00725B27"/>
    <w:rsid w:val="00730B41"/>
    <w:rsid w:val="00732F55"/>
    <w:rsid w:val="00733057"/>
    <w:rsid w:val="00736AB6"/>
    <w:rsid w:val="00746510"/>
    <w:rsid w:val="00752A52"/>
    <w:rsid w:val="00753524"/>
    <w:rsid w:val="007558F3"/>
    <w:rsid w:val="00767D68"/>
    <w:rsid w:val="007757F7"/>
    <w:rsid w:val="0077707C"/>
    <w:rsid w:val="00781709"/>
    <w:rsid w:val="00786028"/>
    <w:rsid w:val="007914BD"/>
    <w:rsid w:val="00791E1F"/>
    <w:rsid w:val="00793DBD"/>
    <w:rsid w:val="00794313"/>
    <w:rsid w:val="007965FF"/>
    <w:rsid w:val="007A2C8E"/>
    <w:rsid w:val="007A3103"/>
    <w:rsid w:val="007A61AC"/>
    <w:rsid w:val="007A7B5F"/>
    <w:rsid w:val="007B2990"/>
    <w:rsid w:val="007B4AC4"/>
    <w:rsid w:val="007B6524"/>
    <w:rsid w:val="007B6848"/>
    <w:rsid w:val="007B70C8"/>
    <w:rsid w:val="007C02FF"/>
    <w:rsid w:val="007C1D3F"/>
    <w:rsid w:val="007C278B"/>
    <w:rsid w:val="007C2C31"/>
    <w:rsid w:val="007C517C"/>
    <w:rsid w:val="007C73AE"/>
    <w:rsid w:val="007C7688"/>
    <w:rsid w:val="007D01C8"/>
    <w:rsid w:val="007D5AA6"/>
    <w:rsid w:val="007E0A52"/>
    <w:rsid w:val="007E3644"/>
    <w:rsid w:val="007E74FB"/>
    <w:rsid w:val="007F358A"/>
    <w:rsid w:val="007F5199"/>
    <w:rsid w:val="007F6613"/>
    <w:rsid w:val="007F7640"/>
    <w:rsid w:val="00800D18"/>
    <w:rsid w:val="008024FA"/>
    <w:rsid w:val="00803298"/>
    <w:rsid w:val="0080380A"/>
    <w:rsid w:val="00810A3C"/>
    <w:rsid w:val="00810ADF"/>
    <w:rsid w:val="00814CFE"/>
    <w:rsid w:val="0081723B"/>
    <w:rsid w:val="0082118C"/>
    <w:rsid w:val="00821255"/>
    <w:rsid w:val="00821B2D"/>
    <w:rsid w:val="008231C3"/>
    <w:rsid w:val="00826DAA"/>
    <w:rsid w:val="00830351"/>
    <w:rsid w:val="008406CC"/>
    <w:rsid w:val="0084144C"/>
    <w:rsid w:val="00841ADA"/>
    <w:rsid w:val="0084794A"/>
    <w:rsid w:val="0085094C"/>
    <w:rsid w:val="00861F49"/>
    <w:rsid w:val="00863609"/>
    <w:rsid w:val="00863E3E"/>
    <w:rsid w:val="00864E39"/>
    <w:rsid w:val="008657D2"/>
    <w:rsid w:val="0086605E"/>
    <w:rsid w:val="00867F12"/>
    <w:rsid w:val="00871CD8"/>
    <w:rsid w:val="00876592"/>
    <w:rsid w:val="008805C1"/>
    <w:rsid w:val="00881563"/>
    <w:rsid w:val="00886BF6"/>
    <w:rsid w:val="008917A5"/>
    <w:rsid w:val="008965EF"/>
    <w:rsid w:val="00897FD0"/>
    <w:rsid w:val="008A1BCE"/>
    <w:rsid w:val="008A20EA"/>
    <w:rsid w:val="008A5030"/>
    <w:rsid w:val="008A523B"/>
    <w:rsid w:val="008A6177"/>
    <w:rsid w:val="008A7F46"/>
    <w:rsid w:val="008B007B"/>
    <w:rsid w:val="008B203A"/>
    <w:rsid w:val="008B37AD"/>
    <w:rsid w:val="008B5AD0"/>
    <w:rsid w:val="008B6922"/>
    <w:rsid w:val="008B756A"/>
    <w:rsid w:val="008B79F6"/>
    <w:rsid w:val="008C17DB"/>
    <w:rsid w:val="008C476A"/>
    <w:rsid w:val="008C49C5"/>
    <w:rsid w:val="008C6067"/>
    <w:rsid w:val="008D3927"/>
    <w:rsid w:val="008D3CAC"/>
    <w:rsid w:val="008D3E41"/>
    <w:rsid w:val="008D4C82"/>
    <w:rsid w:val="008D4FB7"/>
    <w:rsid w:val="008E0E9A"/>
    <w:rsid w:val="008E24F2"/>
    <w:rsid w:val="008E4624"/>
    <w:rsid w:val="008E4692"/>
    <w:rsid w:val="008F5CF4"/>
    <w:rsid w:val="009017B0"/>
    <w:rsid w:val="009105EA"/>
    <w:rsid w:val="00911A31"/>
    <w:rsid w:val="00915E92"/>
    <w:rsid w:val="009202D2"/>
    <w:rsid w:val="0092332D"/>
    <w:rsid w:val="0092405E"/>
    <w:rsid w:val="00924CF1"/>
    <w:rsid w:val="00925E76"/>
    <w:rsid w:val="00927C59"/>
    <w:rsid w:val="009312B7"/>
    <w:rsid w:val="00931B3E"/>
    <w:rsid w:val="00933BF6"/>
    <w:rsid w:val="0093419D"/>
    <w:rsid w:val="0093661E"/>
    <w:rsid w:val="0093664B"/>
    <w:rsid w:val="009372C5"/>
    <w:rsid w:val="00942711"/>
    <w:rsid w:val="00946251"/>
    <w:rsid w:val="00946651"/>
    <w:rsid w:val="00955BC4"/>
    <w:rsid w:val="009562DD"/>
    <w:rsid w:val="00956455"/>
    <w:rsid w:val="00961861"/>
    <w:rsid w:val="00961D44"/>
    <w:rsid w:val="00962D24"/>
    <w:rsid w:val="00964831"/>
    <w:rsid w:val="00973264"/>
    <w:rsid w:val="009745E9"/>
    <w:rsid w:val="00977615"/>
    <w:rsid w:val="00981270"/>
    <w:rsid w:val="00987C3B"/>
    <w:rsid w:val="00990F9E"/>
    <w:rsid w:val="00992AF2"/>
    <w:rsid w:val="009977EC"/>
    <w:rsid w:val="009A1863"/>
    <w:rsid w:val="009A1D4E"/>
    <w:rsid w:val="009A3D01"/>
    <w:rsid w:val="009A5F1C"/>
    <w:rsid w:val="009B1307"/>
    <w:rsid w:val="009B60EA"/>
    <w:rsid w:val="009B665A"/>
    <w:rsid w:val="009B6ACE"/>
    <w:rsid w:val="009B6D1A"/>
    <w:rsid w:val="009B6FE7"/>
    <w:rsid w:val="009C6933"/>
    <w:rsid w:val="009D2E00"/>
    <w:rsid w:val="009D6252"/>
    <w:rsid w:val="009D721E"/>
    <w:rsid w:val="009E3A29"/>
    <w:rsid w:val="009E479D"/>
    <w:rsid w:val="009E6A25"/>
    <w:rsid w:val="009E7407"/>
    <w:rsid w:val="009F23E3"/>
    <w:rsid w:val="009F32F6"/>
    <w:rsid w:val="009F3A92"/>
    <w:rsid w:val="009F420B"/>
    <w:rsid w:val="009F43C8"/>
    <w:rsid w:val="009F4CC4"/>
    <w:rsid w:val="009F56AE"/>
    <w:rsid w:val="009F7FC1"/>
    <w:rsid w:val="00A003BA"/>
    <w:rsid w:val="00A00EFD"/>
    <w:rsid w:val="00A01547"/>
    <w:rsid w:val="00A01DCD"/>
    <w:rsid w:val="00A01F81"/>
    <w:rsid w:val="00A02C48"/>
    <w:rsid w:val="00A05D4D"/>
    <w:rsid w:val="00A10409"/>
    <w:rsid w:val="00A10FAF"/>
    <w:rsid w:val="00A11C3C"/>
    <w:rsid w:val="00A16E48"/>
    <w:rsid w:val="00A20089"/>
    <w:rsid w:val="00A304D1"/>
    <w:rsid w:val="00A30817"/>
    <w:rsid w:val="00A31F36"/>
    <w:rsid w:val="00A32B4F"/>
    <w:rsid w:val="00A33241"/>
    <w:rsid w:val="00A33386"/>
    <w:rsid w:val="00A34FAB"/>
    <w:rsid w:val="00A353ED"/>
    <w:rsid w:val="00A361C4"/>
    <w:rsid w:val="00A40AE9"/>
    <w:rsid w:val="00A419B8"/>
    <w:rsid w:val="00A41C51"/>
    <w:rsid w:val="00A43D15"/>
    <w:rsid w:val="00A508E9"/>
    <w:rsid w:val="00A52E97"/>
    <w:rsid w:val="00A543E4"/>
    <w:rsid w:val="00A55921"/>
    <w:rsid w:val="00A57410"/>
    <w:rsid w:val="00A6049C"/>
    <w:rsid w:val="00A62B1D"/>
    <w:rsid w:val="00A62C10"/>
    <w:rsid w:val="00A63E1D"/>
    <w:rsid w:val="00A64F43"/>
    <w:rsid w:val="00A678D3"/>
    <w:rsid w:val="00A75DB6"/>
    <w:rsid w:val="00A8062D"/>
    <w:rsid w:val="00A80722"/>
    <w:rsid w:val="00A81A1B"/>
    <w:rsid w:val="00A823FE"/>
    <w:rsid w:val="00A84F2F"/>
    <w:rsid w:val="00A93150"/>
    <w:rsid w:val="00A937E7"/>
    <w:rsid w:val="00A93DB2"/>
    <w:rsid w:val="00AA3B30"/>
    <w:rsid w:val="00AB41CD"/>
    <w:rsid w:val="00AB428F"/>
    <w:rsid w:val="00AB546A"/>
    <w:rsid w:val="00AB792D"/>
    <w:rsid w:val="00AC56C8"/>
    <w:rsid w:val="00AD194B"/>
    <w:rsid w:val="00AD4C10"/>
    <w:rsid w:val="00AE4433"/>
    <w:rsid w:val="00AE4854"/>
    <w:rsid w:val="00AE5E4F"/>
    <w:rsid w:val="00AF02DA"/>
    <w:rsid w:val="00AF6B21"/>
    <w:rsid w:val="00AF6C17"/>
    <w:rsid w:val="00B00D4C"/>
    <w:rsid w:val="00B022EE"/>
    <w:rsid w:val="00B02E00"/>
    <w:rsid w:val="00B077F1"/>
    <w:rsid w:val="00B169E8"/>
    <w:rsid w:val="00B230A4"/>
    <w:rsid w:val="00B26A87"/>
    <w:rsid w:val="00B344A5"/>
    <w:rsid w:val="00B424A4"/>
    <w:rsid w:val="00B50480"/>
    <w:rsid w:val="00B52AE6"/>
    <w:rsid w:val="00B60F74"/>
    <w:rsid w:val="00B752C8"/>
    <w:rsid w:val="00B75892"/>
    <w:rsid w:val="00B774ED"/>
    <w:rsid w:val="00B951E3"/>
    <w:rsid w:val="00B96435"/>
    <w:rsid w:val="00B96818"/>
    <w:rsid w:val="00BA530F"/>
    <w:rsid w:val="00BA64A1"/>
    <w:rsid w:val="00BB1ED9"/>
    <w:rsid w:val="00BB238D"/>
    <w:rsid w:val="00BC608E"/>
    <w:rsid w:val="00BC6E68"/>
    <w:rsid w:val="00BC762A"/>
    <w:rsid w:val="00BC7733"/>
    <w:rsid w:val="00BC7C49"/>
    <w:rsid w:val="00BD3F93"/>
    <w:rsid w:val="00BD3FA5"/>
    <w:rsid w:val="00BD50C1"/>
    <w:rsid w:val="00BD7072"/>
    <w:rsid w:val="00BD70D0"/>
    <w:rsid w:val="00BE136C"/>
    <w:rsid w:val="00BE589C"/>
    <w:rsid w:val="00BF3C30"/>
    <w:rsid w:val="00BF3D8C"/>
    <w:rsid w:val="00BF5313"/>
    <w:rsid w:val="00BF6833"/>
    <w:rsid w:val="00BF6DE4"/>
    <w:rsid w:val="00C0592F"/>
    <w:rsid w:val="00C062B4"/>
    <w:rsid w:val="00C110F6"/>
    <w:rsid w:val="00C11913"/>
    <w:rsid w:val="00C13098"/>
    <w:rsid w:val="00C15634"/>
    <w:rsid w:val="00C17F60"/>
    <w:rsid w:val="00C20592"/>
    <w:rsid w:val="00C21FBD"/>
    <w:rsid w:val="00C22D1F"/>
    <w:rsid w:val="00C23713"/>
    <w:rsid w:val="00C25ECC"/>
    <w:rsid w:val="00C27113"/>
    <w:rsid w:val="00C30FC1"/>
    <w:rsid w:val="00C3123E"/>
    <w:rsid w:val="00C43137"/>
    <w:rsid w:val="00C53340"/>
    <w:rsid w:val="00C54AB2"/>
    <w:rsid w:val="00C603B7"/>
    <w:rsid w:val="00C67DC3"/>
    <w:rsid w:val="00C70206"/>
    <w:rsid w:val="00C74D51"/>
    <w:rsid w:val="00C74E8D"/>
    <w:rsid w:val="00C7670B"/>
    <w:rsid w:val="00C76E6B"/>
    <w:rsid w:val="00C84FB4"/>
    <w:rsid w:val="00C9383B"/>
    <w:rsid w:val="00C93DA4"/>
    <w:rsid w:val="00C970E9"/>
    <w:rsid w:val="00CA0EB9"/>
    <w:rsid w:val="00CA70D3"/>
    <w:rsid w:val="00CA7DFC"/>
    <w:rsid w:val="00CB3860"/>
    <w:rsid w:val="00CB416F"/>
    <w:rsid w:val="00CC2278"/>
    <w:rsid w:val="00CC2A75"/>
    <w:rsid w:val="00CC504B"/>
    <w:rsid w:val="00CC6CD7"/>
    <w:rsid w:val="00CD36CF"/>
    <w:rsid w:val="00CD3C0D"/>
    <w:rsid w:val="00CD49C9"/>
    <w:rsid w:val="00CD5C01"/>
    <w:rsid w:val="00CD70D3"/>
    <w:rsid w:val="00CE439D"/>
    <w:rsid w:val="00CE4571"/>
    <w:rsid w:val="00CF23F2"/>
    <w:rsid w:val="00CF2B45"/>
    <w:rsid w:val="00D00C0B"/>
    <w:rsid w:val="00D119D9"/>
    <w:rsid w:val="00D130A5"/>
    <w:rsid w:val="00D14B11"/>
    <w:rsid w:val="00D14EB3"/>
    <w:rsid w:val="00D1507E"/>
    <w:rsid w:val="00D15DF3"/>
    <w:rsid w:val="00D1792D"/>
    <w:rsid w:val="00D23F0C"/>
    <w:rsid w:val="00D2411C"/>
    <w:rsid w:val="00D25020"/>
    <w:rsid w:val="00D2528A"/>
    <w:rsid w:val="00D25F8F"/>
    <w:rsid w:val="00D31735"/>
    <w:rsid w:val="00D32407"/>
    <w:rsid w:val="00D35C4C"/>
    <w:rsid w:val="00D36B5B"/>
    <w:rsid w:val="00D36BC9"/>
    <w:rsid w:val="00D47FB1"/>
    <w:rsid w:val="00D5369A"/>
    <w:rsid w:val="00D55770"/>
    <w:rsid w:val="00D56AA0"/>
    <w:rsid w:val="00D631F1"/>
    <w:rsid w:val="00D649E3"/>
    <w:rsid w:val="00D65B29"/>
    <w:rsid w:val="00D73194"/>
    <w:rsid w:val="00D743F0"/>
    <w:rsid w:val="00D74984"/>
    <w:rsid w:val="00D7768D"/>
    <w:rsid w:val="00D81867"/>
    <w:rsid w:val="00D840CE"/>
    <w:rsid w:val="00D84957"/>
    <w:rsid w:val="00D84BBB"/>
    <w:rsid w:val="00D8718B"/>
    <w:rsid w:val="00D94402"/>
    <w:rsid w:val="00D95129"/>
    <w:rsid w:val="00D96CD4"/>
    <w:rsid w:val="00DA070B"/>
    <w:rsid w:val="00DA11FF"/>
    <w:rsid w:val="00DA194B"/>
    <w:rsid w:val="00DA2465"/>
    <w:rsid w:val="00DA4229"/>
    <w:rsid w:val="00DA7E17"/>
    <w:rsid w:val="00DB432A"/>
    <w:rsid w:val="00DC0073"/>
    <w:rsid w:val="00DC1785"/>
    <w:rsid w:val="00DC1845"/>
    <w:rsid w:val="00DC18A6"/>
    <w:rsid w:val="00DD3144"/>
    <w:rsid w:val="00DD56D0"/>
    <w:rsid w:val="00DD5CDC"/>
    <w:rsid w:val="00DE0244"/>
    <w:rsid w:val="00DE3466"/>
    <w:rsid w:val="00DE388E"/>
    <w:rsid w:val="00DE439B"/>
    <w:rsid w:val="00DE70C8"/>
    <w:rsid w:val="00DF224A"/>
    <w:rsid w:val="00DF2A22"/>
    <w:rsid w:val="00DF6C47"/>
    <w:rsid w:val="00DF700D"/>
    <w:rsid w:val="00E041E3"/>
    <w:rsid w:val="00E045B8"/>
    <w:rsid w:val="00E06079"/>
    <w:rsid w:val="00E078F9"/>
    <w:rsid w:val="00E07FC3"/>
    <w:rsid w:val="00E10196"/>
    <w:rsid w:val="00E1479F"/>
    <w:rsid w:val="00E154F9"/>
    <w:rsid w:val="00E16C76"/>
    <w:rsid w:val="00E17D50"/>
    <w:rsid w:val="00E2156C"/>
    <w:rsid w:val="00E30FE3"/>
    <w:rsid w:val="00E330A2"/>
    <w:rsid w:val="00E34DD1"/>
    <w:rsid w:val="00E437AB"/>
    <w:rsid w:val="00E47408"/>
    <w:rsid w:val="00E50A1D"/>
    <w:rsid w:val="00E53533"/>
    <w:rsid w:val="00E560DA"/>
    <w:rsid w:val="00E567C9"/>
    <w:rsid w:val="00E57DCA"/>
    <w:rsid w:val="00E62C55"/>
    <w:rsid w:val="00E6360D"/>
    <w:rsid w:val="00E64075"/>
    <w:rsid w:val="00E6604A"/>
    <w:rsid w:val="00E6630D"/>
    <w:rsid w:val="00E70A0C"/>
    <w:rsid w:val="00E745C0"/>
    <w:rsid w:val="00E77912"/>
    <w:rsid w:val="00E9428F"/>
    <w:rsid w:val="00EA0293"/>
    <w:rsid w:val="00EA3365"/>
    <w:rsid w:val="00EA4F13"/>
    <w:rsid w:val="00EA6C56"/>
    <w:rsid w:val="00EB4C59"/>
    <w:rsid w:val="00EC377A"/>
    <w:rsid w:val="00EC40F8"/>
    <w:rsid w:val="00EC6A42"/>
    <w:rsid w:val="00ED30C4"/>
    <w:rsid w:val="00ED401B"/>
    <w:rsid w:val="00ED4F9F"/>
    <w:rsid w:val="00EE2495"/>
    <w:rsid w:val="00EE4043"/>
    <w:rsid w:val="00EE60C6"/>
    <w:rsid w:val="00EF35D5"/>
    <w:rsid w:val="00EF3F20"/>
    <w:rsid w:val="00EF6A11"/>
    <w:rsid w:val="00F00B7F"/>
    <w:rsid w:val="00F01E15"/>
    <w:rsid w:val="00F06C94"/>
    <w:rsid w:val="00F1084A"/>
    <w:rsid w:val="00F10CF0"/>
    <w:rsid w:val="00F11602"/>
    <w:rsid w:val="00F12916"/>
    <w:rsid w:val="00F13B1C"/>
    <w:rsid w:val="00F210B2"/>
    <w:rsid w:val="00F25D80"/>
    <w:rsid w:val="00F269F2"/>
    <w:rsid w:val="00F270F8"/>
    <w:rsid w:val="00F35341"/>
    <w:rsid w:val="00F35A29"/>
    <w:rsid w:val="00F42104"/>
    <w:rsid w:val="00F51B72"/>
    <w:rsid w:val="00F566DC"/>
    <w:rsid w:val="00F61CA6"/>
    <w:rsid w:val="00F662DF"/>
    <w:rsid w:val="00F70B55"/>
    <w:rsid w:val="00F7324B"/>
    <w:rsid w:val="00F84A6C"/>
    <w:rsid w:val="00F9270D"/>
    <w:rsid w:val="00FA1456"/>
    <w:rsid w:val="00FB58E7"/>
    <w:rsid w:val="00FB6046"/>
    <w:rsid w:val="00FB6560"/>
    <w:rsid w:val="00FB72ED"/>
    <w:rsid w:val="00FB7647"/>
    <w:rsid w:val="00FC0D42"/>
    <w:rsid w:val="00FC64EF"/>
    <w:rsid w:val="00FD654E"/>
    <w:rsid w:val="00FE005A"/>
    <w:rsid w:val="00FE018F"/>
    <w:rsid w:val="00FE309D"/>
    <w:rsid w:val="00FE3A6F"/>
    <w:rsid w:val="00FE4F81"/>
    <w:rsid w:val="00FE4FD7"/>
    <w:rsid w:val="00FE6CC4"/>
    <w:rsid w:val="00FE6DCF"/>
    <w:rsid w:val="00FE7AEB"/>
    <w:rsid w:val="00FF1353"/>
    <w:rsid w:val="00FF2D2F"/>
    <w:rsid w:val="00FF2EF8"/>
    <w:rsid w:val="00FF6129"/>
    <w:rsid w:val="00FF6A98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4EC4EBD-F0AE-420A-9CA1-77CC74E9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locked="1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0097D"/>
    <w:pPr>
      <w:spacing w:before="80" w:line="290" w:lineRule="atLeast"/>
    </w:pPr>
    <w:rPr>
      <w:rFonts w:ascii="Times" w:hAnsi="Times"/>
      <w:sz w:val="21"/>
    </w:rPr>
  </w:style>
  <w:style w:type="paragraph" w:styleId="Heading1">
    <w:name w:val="heading 1"/>
    <w:basedOn w:val="Normal"/>
    <w:next w:val="Body"/>
    <w:qFormat/>
    <w:rsid w:val="00C11913"/>
    <w:pPr>
      <w:keepNext/>
      <w:pageBreakBefore/>
      <w:suppressAutoHyphens/>
      <w:spacing w:before="480" w:line="600" w:lineRule="atLeast"/>
      <w:outlineLvl w:val="0"/>
    </w:pPr>
    <w:rPr>
      <w:rFonts w:ascii="Arial" w:hAnsi="Arial"/>
      <w:b/>
      <w:color w:val="000000" w:themeColor="text1"/>
      <w:kern w:val="28"/>
      <w:sz w:val="64"/>
      <w:szCs w:val="28"/>
    </w:rPr>
  </w:style>
  <w:style w:type="paragraph" w:styleId="Heading2">
    <w:name w:val="heading 2"/>
    <w:basedOn w:val="Normal"/>
    <w:next w:val="Body"/>
    <w:link w:val="Heading2Char"/>
    <w:qFormat/>
    <w:rsid w:val="00643C72"/>
    <w:pPr>
      <w:keepNext/>
      <w:suppressAutoHyphens/>
      <w:spacing w:before="360" w:line="300" w:lineRule="atLeast"/>
      <w:outlineLvl w:val="1"/>
    </w:pPr>
    <w:rPr>
      <w:rFonts w:ascii="Arial" w:hAnsi="Arial"/>
      <w:b/>
      <w:color w:val="000000" w:themeColor="text1"/>
      <w:kern w:val="32"/>
      <w:sz w:val="28"/>
    </w:rPr>
  </w:style>
  <w:style w:type="paragraph" w:styleId="Heading3">
    <w:name w:val="heading 3"/>
    <w:basedOn w:val="Normal"/>
    <w:next w:val="Body"/>
    <w:link w:val="Heading3Char"/>
    <w:qFormat/>
    <w:rsid w:val="000043F2"/>
    <w:pPr>
      <w:keepNext/>
      <w:suppressAutoHyphens/>
      <w:spacing w:before="240" w:line="280" w:lineRule="atLeast"/>
      <w:outlineLvl w:val="2"/>
    </w:pPr>
    <w:rPr>
      <w:rFonts w:ascii="Arial" w:hAnsi="Arial"/>
      <w:b/>
      <w:color w:val="000000" w:themeColor="text1"/>
      <w:kern w:val="28"/>
      <w:sz w:val="22"/>
    </w:rPr>
  </w:style>
  <w:style w:type="paragraph" w:styleId="Heading4">
    <w:name w:val="heading 4"/>
    <w:basedOn w:val="Normal"/>
    <w:next w:val="Body"/>
    <w:qFormat/>
    <w:rsid w:val="002C46F6"/>
    <w:pPr>
      <w:keepNext/>
      <w:suppressAutoHyphens/>
      <w:spacing w:line="280" w:lineRule="atLeast"/>
      <w:outlineLvl w:val="3"/>
    </w:pPr>
    <w:rPr>
      <w:rFonts w:ascii="Arial" w:hAnsi="Arial"/>
      <w:sz w:val="22"/>
      <w:szCs w:val="18"/>
    </w:rPr>
  </w:style>
  <w:style w:type="paragraph" w:styleId="Heading5">
    <w:name w:val="heading 5"/>
    <w:basedOn w:val="Normal"/>
    <w:semiHidden/>
    <w:rsid w:val="00DC1845"/>
    <w:pPr>
      <w:numPr>
        <w:ilvl w:val="4"/>
        <w:numId w:val="1"/>
      </w:numPr>
      <w:spacing w:line="280" w:lineRule="atLeast"/>
      <w:outlineLvl w:val="4"/>
    </w:pPr>
    <w:rPr>
      <w:rFonts w:ascii="Arial" w:hAnsi="Arial"/>
      <w:i/>
      <w:sz w:val="18"/>
      <w:szCs w:val="18"/>
    </w:rPr>
  </w:style>
  <w:style w:type="paragraph" w:styleId="Heading6">
    <w:name w:val="heading 6"/>
    <w:basedOn w:val="Normal"/>
    <w:semiHidden/>
    <w:rsid w:val="00915E92"/>
    <w:pPr>
      <w:numPr>
        <w:ilvl w:val="5"/>
        <w:numId w:val="1"/>
      </w:numPr>
      <w:spacing w:line="280" w:lineRule="atLeast"/>
      <w:outlineLvl w:val="5"/>
    </w:pPr>
    <w:rPr>
      <w:rFonts w:ascii="Times New Roman" w:hAnsi="Times New Roman"/>
      <w:i/>
      <w:color w:val="00357F"/>
      <w:sz w:val="17"/>
      <w:szCs w:val="17"/>
    </w:rPr>
  </w:style>
  <w:style w:type="paragraph" w:styleId="Heading7">
    <w:name w:val="heading 7"/>
    <w:basedOn w:val="Normal"/>
    <w:semiHidden/>
    <w:rsid w:val="00195C50"/>
    <w:pPr>
      <w:numPr>
        <w:ilvl w:val="6"/>
        <w:numId w:val="1"/>
      </w:numPr>
      <w:spacing w:before="240" w:after="60"/>
      <w:outlineLvl w:val="6"/>
    </w:pPr>
    <w:rPr>
      <w:rFonts w:ascii="Arial" w:hAnsi="Arial"/>
      <w:noProof/>
      <w:sz w:val="20"/>
    </w:rPr>
  </w:style>
  <w:style w:type="paragraph" w:styleId="Heading8">
    <w:name w:val="heading 8"/>
    <w:basedOn w:val="Normal"/>
    <w:semiHidden/>
    <w:rsid w:val="00195C5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noProof/>
      <w:sz w:val="20"/>
    </w:rPr>
  </w:style>
  <w:style w:type="paragraph" w:styleId="Heading9">
    <w:name w:val="heading 9"/>
    <w:basedOn w:val="Normal"/>
    <w:semiHidden/>
    <w:rsid w:val="00195C5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noProof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043F2"/>
    <w:pPr>
      <w:tabs>
        <w:tab w:val="left" w:pos="216"/>
      </w:tabs>
      <w:spacing w:after="180" w:line="280" w:lineRule="atLeast"/>
    </w:pPr>
    <w:rPr>
      <w:rFonts w:ascii="Arial" w:hAnsi="Arial"/>
      <w:color w:val="000000"/>
      <w:kern w:val="22"/>
    </w:rPr>
  </w:style>
  <w:style w:type="paragraph" w:customStyle="1" w:styleId="Heading2-FirstOccurrence">
    <w:name w:val="Heading 2 - First Occurrence"/>
    <w:basedOn w:val="Heading2"/>
    <w:qFormat/>
    <w:rsid w:val="0050010A"/>
    <w:pPr>
      <w:spacing w:before="180"/>
    </w:pPr>
  </w:style>
  <w:style w:type="paragraph" w:customStyle="1" w:styleId="Quotation">
    <w:name w:val="Quotation"/>
    <w:next w:val="Body"/>
    <w:semiHidden/>
    <w:qFormat/>
    <w:locked/>
    <w:rsid w:val="00A003BA"/>
    <w:pPr>
      <w:spacing w:before="80" w:after="80" w:line="250" w:lineRule="atLeast"/>
      <w:ind w:left="432"/>
    </w:pPr>
    <w:rPr>
      <w:i/>
      <w:color w:val="00357F"/>
      <w:kern w:val="22"/>
      <w:sz w:val="21"/>
    </w:rPr>
  </w:style>
  <w:style w:type="paragraph" w:styleId="Header">
    <w:name w:val="header"/>
    <w:basedOn w:val="Normal"/>
    <w:semiHidden/>
    <w:locked/>
    <w:rsid w:val="00195C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locked/>
    <w:rsid w:val="001807E6"/>
    <w:pPr>
      <w:widowControl w:val="0"/>
      <w:tabs>
        <w:tab w:val="center" w:pos="4320"/>
        <w:tab w:val="right" w:pos="8640"/>
      </w:tabs>
      <w:spacing w:before="240" w:line="160" w:lineRule="atLeast"/>
      <w:jc w:val="both"/>
    </w:pPr>
    <w:rPr>
      <w:rFonts w:ascii="Arial" w:hAnsi="Arial"/>
      <w:noProof/>
      <w:sz w:val="14"/>
    </w:rPr>
  </w:style>
  <w:style w:type="paragraph" w:styleId="Index1">
    <w:name w:val="index 1"/>
    <w:basedOn w:val="Normal"/>
    <w:semiHidden/>
    <w:rsid w:val="00195C50"/>
    <w:pPr>
      <w:tabs>
        <w:tab w:val="left" w:pos="360"/>
      </w:tabs>
      <w:spacing w:line="240" w:lineRule="atLeast"/>
      <w:ind w:left="360" w:hanging="360"/>
    </w:pPr>
    <w:rPr>
      <w:rFonts w:ascii="Times New Roman" w:hAnsi="Times New Roman"/>
      <w:noProof/>
      <w:kern w:val="22"/>
      <w:sz w:val="22"/>
    </w:rPr>
  </w:style>
  <w:style w:type="paragraph" w:customStyle="1" w:styleId="ListBulleted1">
    <w:name w:val="List Bulleted 1"/>
    <w:qFormat/>
    <w:rsid w:val="00C11913"/>
    <w:pPr>
      <w:numPr>
        <w:numId w:val="2"/>
      </w:numPr>
      <w:tabs>
        <w:tab w:val="clear" w:pos="360"/>
        <w:tab w:val="left" w:pos="432"/>
      </w:tabs>
      <w:spacing w:before="60" w:after="20" w:line="280" w:lineRule="atLeast"/>
      <w:ind w:left="432" w:hanging="432"/>
    </w:pPr>
    <w:rPr>
      <w:rFonts w:ascii="Arial" w:hAnsi="Arial"/>
      <w:kern w:val="22"/>
    </w:rPr>
  </w:style>
  <w:style w:type="paragraph" w:customStyle="1" w:styleId="ListBulleted2">
    <w:name w:val="List Bulleted 2"/>
    <w:qFormat/>
    <w:locked/>
    <w:rsid w:val="00C11913"/>
    <w:pPr>
      <w:numPr>
        <w:numId w:val="36"/>
      </w:numPr>
      <w:spacing w:before="60" w:after="20" w:line="280" w:lineRule="atLeast"/>
    </w:pPr>
    <w:rPr>
      <w:rFonts w:ascii="Arial" w:hAnsi="Arial"/>
      <w:kern w:val="20"/>
    </w:rPr>
  </w:style>
  <w:style w:type="paragraph" w:styleId="TOC3">
    <w:name w:val="toc 3"/>
    <w:basedOn w:val="Normal"/>
    <w:uiPriority w:val="39"/>
    <w:semiHidden/>
    <w:rsid w:val="00BC608E"/>
    <w:pPr>
      <w:tabs>
        <w:tab w:val="left" w:pos="1224"/>
        <w:tab w:val="right" w:pos="8280"/>
      </w:tabs>
      <w:spacing w:before="200" w:after="20" w:line="200" w:lineRule="atLeast"/>
      <w:ind w:left="1224" w:hanging="1224"/>
    </w:pPr>
    <w:rPr>
      <w:rFonts w:ascii="Arial" w:hAnsi="Arial"/>
      <w:b/>
      <w:noProof/>
      <w:kern w:val="22"/>
      <w:sz w:val="18"/>
      <w:szCs w:val="18"/>
    </w:rPr>
  </w:style>
  <w:style w:type="paragraph" w:styleId="TOC1">
    <w:name w:val="toc 1"/>
    <w:next w:val="TOC2"/>
    <w:uiPriority w:val="39"/>
    <w:semiHidden/>
    <w:rsid w:val="00FB58E7"/>
    <w:pPr>
      <w:tabs>
        <w:tab w:val="left" w:pos="504"/>
        <w:tab w:val="right" w:pos="8280"/>
      </w:tabs>
      <w:spacing w:before="200" w:after="40" w:line="200" w:lineRule="atLeast"/>
      <w:ind w:left="504" w:hanging="504"/>
    </w:pPr>
    <w:rPr>
      <w:rFonts w:ascii="Arial" w:hAnsi="Arial"/>
      <w:b/>
      <w:noProof/>
      <w:kern w:val="22"/>
      <w:sz w:val="18"/>
      <w:szCs w:val="18"/>
    </w:rPr>
  </w:style>
  <w:style w:type="paragraph" w:styleId="TOC2">
    <w:name w:val="toc 2"/>
    <w:uiPriority w:val="39"/>
    <w:semiHidden/>
    <w:rsid w:val="00FB58E7"/>
    <w:pPr>
      <w:tabs>
        <w:tab w:val="right" w:pos="8280"/>
      </w:tabs>
      <w:spacing w:before="200" w:after="20" w:line="200" w:lineRule="atLeast"/>
    </w:pPr>
    <w:rPr>
      <w:rFonts w:ascii="Arial" w:hAnsi="Arial"/>
      <w:b/>
      <w:noProof/>
      <w:kern w:val="22"/>
      <w:sz w:val="18"/>
      <w:szCs w:val="18"/>
    </w:rPr>
  </w:style>
  <w:style w:type="paragraph" w:styleId="TOC4">
    <w:name w:val="toc 4"/>
    <w:basedOn w:val="Normal"/>
    <w:uiPriority w:val="39"/>
    <w:semiHidden/>
    <w:rsid w:val="004B0428"/>
    <w:pPr>
      <w:tabs>
        <w:tab w:val="left" w:pos="1008"/>
        <w:tab w:val="right" w:pos="8280"/>
      </w:tabs>
      <w:spacing w:before="20" w:after="20" w:line="220" w:lineRule="atLeast"/>
      <w:ind w:left="1008" w:hanging="504"/>
    </w:pPr>
    <w:rPr>
      <w:rFonts w:ascii="Arial" w:hAnsi="Arial"/>
      <w:noProof/>
      <w:kern w:val="22"/>
      <w:sz w:val="18"/>
      <w:szCs w:val="18"/>
    </w:rPr>
  </w:style>
  <w:style w:type="paragraph" w:styleId="TOC5">
    <w:name w:val="toc 5"/>
    <w:basedOn w:val="Normal"/>
    <w:uiPriority w:val="39"/>
    <w:semiHidden/>
    <w:rsid w:val="004B0428"/>
    <w:pPr>
      <w:tabs>
        <w:tab w:val="left" w:pos="1008"/>
        <w:tab w:val="left" w:pos="1920"/>
        <w:tab w:val="right" w:pos="8280"/>
      </w:tabs>
      <w:spacing w:before="20" w:after="20" w:line="220" w:lineRule="exact"/>
      <w:ind w:left="1627" w:hanging="619"/>
    </w:pPr>
    <w:rPr>
      <w:rFonts w:ascii="Arial" w:hAnsi="Arial"/>
      <w:noProof/>
      <w:sz w:val="18"/>
      <w:szCs w:val="18"/>
    </w:rPr>
  </w:style>
  <w:style w:type="paragraph" w:styleId="TOC6">
    <w:name w:val="toc 6"/>
    <w:basedOn w:val="Normal"/>
    <w:semiHidden/>
    <w:rsid w:val="00195C50"/>
    <w:pPr>
      <w:tabs>
        <w:tab w:val="right" w:leader="dot" w:pos="5141"/>
      </w:tabs>
      <w:ind w:left="1200"/>
    </w:pPr>
    <w:rPr>
      <w:rFonts w:ascii="Times New Roman" w:hAnsi="Times New Roman"/>
      <w:noProof/>
      <w:sz w:val="20"/>
    </w:rPr>
  </w:style>
  <w:style w:type="paragraph" w:styleId="TOC7">
    <w:name w:val="toc 7"/>
    <w:basedOn w:val="Normal"/>
    <w:semiHidden/>
    <w:rsid w:val="00195C50"/>
    <w:pPr>
      <w:tabs>
        <w:tab w:val="right" w:leader="dot" w:pos="5141"/>
      </w:tabs>
      <w:ind w:left="1440"/>
    </w:pPr>
    <w:rPr>
      <w:rFonts w:ascii="Times New Roman" w:hAnsi="Times New Roman"/>
      <w:noProof/>
      <w:sz w:val="20"/>
    </w:rPr>
  </w:style>
  <w:style w:type="paragraph" w:styleId="TOC8">
    <w:name w:val="toc 8"/>
    <w:basedOn w:val="Normal"/>
    <w:semiHidden/>
    <w:rsid w:val="00195C50"/>
    <w:pPr>
      <w:tabs>
        <w:tab w:val="right" w:leader="dot" w:pos="5141"/>
      </w:tabs>
      <w:ind w:left="1680"/>
    </w:pPr>
    <w:rPr>
      <w:rFonts w:ascii="Times New Roman" w:hAnsi="Times New Roman"/>
      <w:noProof/>
      <w:sz w:val="20"/>
    </w:rPr>
  </w:style>
  <w:style w:type="paragraph" w:styleId="TOC9">
    <w:name w:val="toc 9"/>
    <w:basedOn w:val="Normal"/>
    <w:semiHidden/>
    <w:rsid w:val="00195C50"/>
    <w:pPr>
      <w:tabs>
        <w:tab w:val="right" w:leader="dot" w:pos="5141"/>
      </w:tabs>
      <w:ind w:left="1920"/>
    </w:pPr>
    <w:rPr>
      <w:rFonts w:ascii="Times New Roman" w:hAnsi="Times New Roman"/>
      <w:noProof/>
      <w:sz w:val="20"/>
    </w:rPr>
  </w:style>
  <w:style w:type="character" w:styleId="PageNumber">
    <w:name w:val="page number"/>
    <w:basedOn w:val="DefaultParagraphFont"/>
    <w:semiHidden/>
    <w:rsid w:val="00664747"/>
    <w:rPr>
      <w:rFonts w:ascii="Arial" w:hAnsi="Arial"/>
      <w:caps/>
      <w:color w:val="000000" w:themeColor="text1"/>
      <w:sz w:val="15"/>
      <w:szCs w:val="15"/>
      <w:u w:val="none"/>
      <w:lang w:val="en-US"/>
    </w:rPr>
  </w:style>
  <w:style w:type="paragraph" w:styleId="FootnoteText">
    <w:name w:val="footnote text"/>
    <w:basedOn w:val="Normal"/>
    <w:semiHidden/>
    <w:rsid w:val="004B79B5"/>
    <w:pPr>
      <w:tabs>
        <w:tab w:val="left" w:pos="360"/>
      </w:tabs>
      <w:spacing w:before="0" w:after="160" w:line="180" w:lineRule="atLeast"/>
      <w:ind w:left="360" w:hanging="360"/>
    </w:pPr>
    <w:rPr>
      <w:rFonts w:ascii="Arial" w:hAnsi="Arial"/>
      <w:color w:val="00357F"/>
      <w:kern w:val="20"/>
      <w:sz w:val="16"/>
      <w:szCs w:val="16"/>
    </w:rPr>
  </w:style>
  <w:style w:type="paragraph" w:customStyle="1" w:styleId="ListNumbered1">
    <w:name w:val="List Numbered 1"/>
    <w:basedOn w:val="Body"/>
    <w:qFormat/>
    <w:rsid w:val="00C11913"/>
    <w:pPr>
      <w:numPr>
        <w:numId w:val="4"/>
      </w:numPr>
      <w:tabs>
        <w:tab w:val="left" w:pos="432"/>
      </w:tabs>
      <w:spacing w:before="60" w:after="20"/>
    </w:pPr>
  </w:style>
  <w:style w:type="paragraph" w:styleId="Index2">
    <w:name w:val="index 2"/>
    <w:basedOn w:val="Normal"/>
    <w:semiHidden/>
    <w:rsid w:val="00195C50"/>
    <w:pPr>
      <w:tabs>
        <w:tab w:val="left" w:pos="360"/>
      </w:tabs>
      <w:spacing w:line="240" w:lineRule="atLeast"/>
      <w:ind w:left="720" w:hanging="360"/>
    </w:pPr>
    <w:rPr>
      <w:rFonts w:ascii="Times New Roman" w:hAnsi="Times New Roman"/>
      <w:noProof/>
      <w:kern w:val="18"/>
      <w:sz w:val="22"/>
    </w:rPr>
  </w:style>
  <w:style w:type="paragraph" w:styleId="Index3">
    <w:name w:val="index 3"/>
    <w:basedOn w:val="Normal"/>
    <w:semiHidden/>
    <w:rsid w:val="00195C50"/>
    <w:pPr>
      <w:spacing w:line="240" w:lineRule="atLeast"/>
      <w:ind w:left="720"/>
    </w:pPr>
    <w:rPr>
      <w:rFonts w:ascii="Times New Roman" w:hAnsi="Times New Roman"/>
      <w:noProof/>
      <w:sz w:val="22"/>
    </w:rPr>
  </w:style>
  <w:style w:type="paragraph" w:styleId="Index4">
    <w:name w:val="index 4"/>
    <w:basedOn w:val="Normal"/>
    <w:semiHidden/>
    <w:rsid w:val="00195C50"/>
    <w:pPr>
      <w:tabs>
        <w:tab w:val="right" w:pos="3773"/>
      </w:tabs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Normal"/>
    <w:semiHidden/>
    <w:rsid w:val="00195C50"/>
    <w:pPr>
      <w:tabs>
        <w:tab w:val="right" w:pos="3773"/>
      </w:tabs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Normal"/>
    <w:semiHidden/>
    <w:rsid w:val="00195C50"/>
    <w:pPr>
      <w:tabs>
        <w:tab w:val="right" w:pos="3773"/>
      </w:tabs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Normal"/>
    <w:semiHidden/>
    <w:rsid w:val="00195C50"/>
    <w:pPr>
      <w:tabs>
        <w:tab w:val="right" w:pos="3773"/>
      </w:tabs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Normal"/>
    <w:semiHidden/>
    <w:rsid w:val="00195C50"/>
    <w:pPr>
      <w:tabs>
        <w:tab w:val="right" w:pos="3773"/>
      </w:tabs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Normal"/>
    <w:semiHidden/>
    <w:rsid w:val="00195C50"/>
    <w:pPr>
      <w:tabs>
        <w:tab w:val="right" w:pos="3773"/>
      </w:tabs>
      <w:ind w:left="2160" w:hanging="240"/>
    </w:pPr>
    <w:rPr>
      <w:rFonts w:ascii="Times New Roman" w:hAnsi="Times New Roman"/>
      <w:sz w:val="18"/>
    </w:rPr>
  </w:style>
  <w:style w:type="paragraph" w:customStyle="1" w:styleId="Heading1-nonum">
    <w:name w:val="Heading 1- nonum"/>
    <w:basedOn w:val="Normal"/>
    <w:next w:val="Body"/>
    <w:link w:val="Heading1-nonumChar"/>
    <w:semiHidden/>
    <w:rsid w:val="002017B0"/>
    <w:pPr>
      <w:keepNext/>
      <w:pageBreakBefore/>
      <w:pBdr>
        <w:top w:val="single" w:sz="2" w:space="1" w:color="000000"/>
      </w:pBdr>
      <w:tabs>
        <w:tab w:val="left" w:pos="2606"/>
      </w:tabs>
      <w:spacing w:before="0" w:after="700" w:line="340" w:lineRule="atLeast"/>
      <w:outlineLvl w:val="0"/>
    </w:pPr>
    <w:rPr>
      <w:rFonts w:ascii="Arial" w:hAnsi="Arial"/>
      <w:b/>
      <w:kern w:val="40"/>
      <w:sz w:val="28"/>
      <w:szCs w:val="28"/>
    </w:rPr>
  </w:style>
  <w:style w:type="character" w:customStyle="1" w:styleId="ListMultilist2Char">
    <w:name w:val="List Multilist 2 Char"/>
    <w:basedOn w:val="DefaultParagraphFont"/>
    <w:link w:val="ListMultilist2"/>
    <w:semiHidden/>
    <w:rsid w:val="00C11913"/>
    <w:rPr>
      <w:rFonts w:ascii="Arial" w:hAnsi="Arial"/>
      <w:color w:val="000000"/>
      <w:kern w:val="22"/>
    </w:rPr>
  </w:style>
  <w:style w:type="paragraph" w:customStyle="1" w:styleId="ListNumbered2">
    <w:name w:val="List Numbered 2"/>
    <w:basedOn w:val="Body"/>
    <w:qFormat/>
    <w:locked/>
    <w:rsid w:val="00C11913"/>
    <w:pPr>
      <w:numPr>
        <w:numId w:val="37"/>
      </w:numPr>
      <w:tabs>
        <w:tab w:val="clear" w:pos="216"/>
        <w:tab w:val="left" w:pos="432"/>
      </w:tabs>
      <w:spacing w:before="60" w:after="20"/>
    </w:pPr>
  </w:style>
  <w:style w:type="character" w:customStyle="1" w:styleId="Heading1-nonumChar">
    <w:name w:val="Heading 1- nonum Char"/>
    <w:basedOn w:val="DefaultParagraphFont"/>
    <w:link w:val="Heading1-nonum"/>
    <w:semiHidden/>
    <w:rsid w:val="002017B0"/>
    <w:rPr>
      <w:rFonts w:ascii="Arial" w:hAnsi="Arial"/>
      <w:b/>
      <w:kern w:val="40"/>
      <w:sz w:val="28"/>
      <w:szCs w:val="28"/>
    </w:rPr>
  </w:style>
  <w:style w:type="paragraph" w:customStyle="1" w:styleId="ListMultilist1">
    <w:name w:val="List Multilist 1"/>
    <w:basedOn w:val="Body"/>
    <w:next w:val="Body"/>
    <w:qFormat/>
    <w:rsid w:val="00C11913"/>
    <w:pPr>
      <w:spacing w:before="60" w:after="20"/>
      <w:ind w:left="432"/>
    </w:pPr>
  </w:style>
  <w:style w:type="paragraph" w:customStyle="1" w:styleId="Blank-Spacers">
    <w:name w:val="Blank-Spacers"/>
    <w:next w:val="Body"/>
    <w:semiHidden/>
    <w:rsid w:val="002017B0"/>
    <w:rPr>
      <w:noProof/>
      <w:kern w:val="20"/>
      <w:sz w:val="4"/>
    </w:rPr>
  </w:style>
  <w:style w:type="paragraph" w:customStyle="1" w:styleId="ListMultilist2">
    <w:name w:val="List Multilist 2"/>
    <w:basedOn w:val="Body"/>
    <w:link w:val="ListMultilist2Char"/>
    <w:semiHidden/>
    <w:qFormat/>
    <w:locked/>
    <w:rsid w:val="00C11913"/>
    <w:pPr>
      <w:spacing w:before="60" w:after="20"/>
      <w:ind w:left="432"/>
    </w:pPr>
  </w:style>
  <w:style w:type="character" w:styleId="Hyperlink">
    <w:name w:val="Hyperlink"/>
    <w:basedOn w:val="DefaultParagraphFont"/>
    <w:uiPriority w:val="99"/>
    <w:semiHidden/>
    <w:rsid w:val="00CC2278"/>
    <w:rPr>
      <w:color w:val="000000"/>
    </w:rPr>
  </w:style>
  <w:style w:type="paragraph" w:styleId="TableofFigures">
    <w:name w:val="table of figures"/>
    <w:basedOn w:val="Normal"/>
    <w:uiPriority w:val="99"/>
    <w:semiHidden/>
    <w:rsid w:val="00BE136C"/>
    <w:pPr>
      <w:tabs>
        <w:tab w:val="left" w:pos="1008"/>
        <w:tab w:val="right" w:pos="8280"/>
      </w:tabs>
      <w:spacing w:before="160" w:after="160" w:line="200" w:lineRule="exact"/>
      <w:ind w:left="1008" w:hanging="1008"/>
    </w:pPr>
    <w:rPr>
      <w:rFonts w:ascii="Arial" w:hAnsi="Arial"/>
      <w:noProof/>
      <w:kern w:val="22"/>
      <w:sz w:val="18"/>
      <w:szCs w:val="18"/>
    </w:rPr>
  </w:style>
  <w:style w:type="paragraph" w:styleId="IndexHeading">
    <w:name w:val="index heading"/>
    <w:basedOn w:val="Normal"/>
    <w:next w:val="Index1"/>
    <w:semiHidden/>
    <w:rsid w:val="00195C50"/>
  </w:style>
  <w:style w:type="character" w:styleId="FollowedHyperlink">
    <w:name w:val="FollowedHyperlink"/>
    <w:basedOn w:val="DefaultParagraphFont"/>
    <w:semiHidden/>
    <w:rsid w:val="00CC2278"/>
    <w:rPr>
      <w:color w:val="000000"/>
    </w:rPr>
  </w:style>
  <w:style w:type="paragraph" w:styleId="HTMLPreformatted">
    <w:name w:val="HTML Preformatted"/>
    <w:basedOn w:val="Normal"/>
    <w:semiHidden/>
    <w:rsid w:val="00D47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TOC">
    <w:name w:val="TOC"/>
    <w:basedOn w:val="TOC3"/>
    <w:semiHidden/>
    <w:rsid w:val="00014388"/>
    <w:pPr>
      <w:tabs>
        <w:tab w:val="right" w:pos="6840"/>
      </w:tabs>
    </w:pPr>
  </w:style>
  <w:style w:type="table" w:styleId="TableContemporary">
    <w:name w:val="Table Contemporary"/>
    <w:basedOn w:val="TableNormal"/>
    <w:rsid w:val="00A40AE9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ableHeading">
    <w:name w:val="Table Heading"/>
    <w:qFormat/>
    <w:rsid w:val="00516971"/>
    <w:pPr>
      <w:keepNext/>
      <w:spacing w:before="40" w:after="40" w:line="200" w:lineRule="atLeast"/>
    </w:pPr>
    <w:rPr>
      <w:rFonts w:ascii="Arial" w:hAnsi="Arial"/>
      <w:b/>
      <w:sz w:val="16"/>
      <w:szCs w:val="18"/>
    </w:rPr>
  </w:style>
  <w:style w:type="character" w:styleId="FootnoteReference">
    <w:name w:val="footnote reference"/>
    <w:basedOn w:val="DefaultParagraphFont"/>
    <w:semiHidden/>
    <w:rsid w:val="00DA11FF"/>
    <w:rPr>
      <w:vertAlign w:val="superscript"/>
    </w:rPr>
  </w:style>
  <w:style w:type="paragraph" w:customStyle="1" w:styleId="Default">
    <w:name w:val="Default"/>
    <w:semiHidden/>
    <w:rsid w:val="007558F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Body">
    <w:name w:val="Table Body"/>
    <w:basedOn w:val="Normal"/>
    <w:qFormat/>
    <w:rsid w:val="007B4AC4"/>
    <w:pPr>
      <w:spacing w:before="20" w:after="20" w:line="200" w:lineRule="atLeast"/>
    </w:pPr>
    <w:rPr>
      <w:rFonts w:ascii="Arial" w:hAnsi="Arial" w:cs="Arial"/>
      <w:sz w:val="16"/>
      <w:szCs w:val="18"/>
    </w:rPr>
  </w:style>
  <w:style w:type="paragraph" w:customStyle="1" w:styleId="Footnote">
    <w:name w:val="Footnote"/>
    <w:basedOn w:val="Body"/>
    <w:rsid w:val="00090478"/>
    <w:pPr>
      <w:tabs>
        <w:tab w:val="clear" w:pos="216"/>
        <w:tab w:val="left" w:pos="360"/>
      </w:tabs>
      <w:spacing w:after="160" w:line="200" w:lineRule="atLeast"/>
      <w:ind w:left="360" w:hanging="360"/>
    </w:pPr>
    <w:rPr>
      <w:color w:val="auto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43C72"/>
    <w:rPr>
      <w:rFonts w:ascii="Arial" w:hAnsi="Arial"/>
      <w:b/>
      <w:color w:val="000000" w:themeColor="text1"/>
      <w:kern w:val="32"/>
      <w:sz w:val="28"/>
    </w:rPr>
  </w:style>
  <w:style w:type="character" w:customStyle="1" w:styleId="Heading3Char">
    <w:name w:val="Heading 3 Char"/>
    <w:basedOn w:val="DefaultParagraphFont"/>
    <w:link w:val="Heading3"/>
    <w:rsid w:val="000043F2"/>
    <w:rPr>
      <w:rFonts w:ascii="Arial" w:hAnsi="Arial"/>
      <w:b/>
      <w:color w:val="000000" w:themeColor="text1"/>
      <w:kern w:val="28"/>
      <w:sz w:val="22"/>
    </w:rPr>
  </w:style>
  <w:style w:type="paragraph" w:styleId="BalloonText">
    <w:name w:val="Balloon Text"/>
    <w:basedOn w:val="Normal"/>
    <w:link w:val="BalloonTextChar"/>
    <w:semiHidden/>
    <w:rsid w:val="008A523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17B0"/>
    <w:rPr>
      <w:rFonts w:ascii="Tahoma" w:hAnsi="Tahoma" w:cs="Tahoma"/>
      <w:sz w:val="16"/>
      <w:szCs w:val="16"/>
    </w:rPr>
  </w:style>
  <w:style w:type="paragraph" w:customStyle="1" w:styleId="Bib-Entry-IEEE">
    <w:name w:val="Bib-Entry-IEEE"/>
    <w:basedOn w:val="Normal"/>
    <w:semiHidden/>
    <w:rsid w:val="00287B0B"/>
    <w:pPr>
      <w:tabs>
        <w:tab w:val="left" w:pos="576"/>
      </w:tabs>
      <w:spacing w:before="0" w:after="300" w:line="260" w:lineRule="atLeast"/>
      <w:ind w:left="576" w:hanging="576"/>
    </w:pPr>
    <w:rPr>
      <w:rFonts w:ascii="Arial" w:hAnsi="Arial"/>
      <w:color w:val="000000"/>
      <w:kern w:val="22"/>
      <w:sz w:val="20"/>
      <w:szCs w:val="18"/>
    </w:rPr>
  </w:style>
  <w:style w:type="paragraph" w:styleId="NormalWeb">
    <w:name w:val="Normal (Web)"/>
    <w:basedOn w:val="Body"/>
    <w:uiPriority w:val="99"/>
    <w:rsid w:val="00AF6B21"/>
  </w:style>
  <w:style w:type="character" w:customStyle="1" w:styleId="FooterChar">
    <w:name w:val="Footer Char"/>
    <w:basedOn w:val="DefaultParagraphFont"/>
    <w:link w:val="Footer"/>
    <w:semiHidden/>
    <w:rsid w:val="001807E6"/>
    <w:rPr>
      <w:rFonts w:ascii="Arial" w:hAnsi="Arial"/>
      <w:noProof/>
      <w:sz w:val="14"/>
    </w:rPr>
  </w:style>
  <w:style w:type="paragraph" w:styleId="CommentText">
    <w:name w:val="annotation text"/>
    <w:basedOn w:val="Normal"/>
    <w:link w:val="CommentTextChar"/>
    <w:semiHidden/>
    <w:rsid w:val="00D36B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017B0"/>
    <w:rPr>
      <w:rFonts w:ascii="Times" w:hAnsi="Times"/>
    </w:rPr>
  </w:style>
  <w:style w:type="character" w:styleId="CommentReference">
    <w:name w:val="annotation reference"/>
    <w:basedOn w:val="DefaultParagraphFont"/>
    <w:semiHidden/>
    <w:rsid w:val="00D36BC9"/>
    <w:rPr>
      <w:sz w:val="16"/>
      <w:szCs w:val="16"/>
    </w:rPr>
  </w:style>
  <w:style w:type="table" w:styleId="TableGrid">
    <w:name w:val="Table Grid"/>
    <w:basedOn w:val="TableNormal"/>
    <w:rsid w:val="00BF6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RODisclaimer">
    <w:name w:val="RRO Disclaimer"/>
    <w:basedOn w:val="Normal"/>
    <w:semiHidden/>
    <w:rsid w:val="009562DD"/>
    <w:rPr>
      <w:rFonts w:ascii="Arial" w:hAnsi="Arial" w:cs="Times"/>
      <w:sz w:val="24"/>
    </w:rPr>
  </w:style>
  <w:style w:type="paragraph" w:customStyle="1" w:styleId="Heading1-Secondary">
    <w:name w:val="Heading 1 - Secondary"/>
    <w:basedOn w:val="Normal"/>
    <w:semiHidden/>
    <w:rsid w:val="0030097D"/>
    <w:pPr>
      <w:suppressAutoHyphens/>
      <w:spacing w:before="240" w:after="240" w:line="200" w:lineRule="atLeast"/>
    </w:pPr>
    <w:rPr>
      <w:rFonts w:ascii="Arial" w:hAnsi="Arial"/>
      <w:b/>
      <w:color w:val="000000" w:themeColor="text1"/>
      <w:kern w:val="20"/>
      <w:sz w:val="40"/>
      <w:szCs w:val="18"/>
    </w:rPr>
  </w:style>
  <w:style w:type="paragraph" w:customStyle="1" w:styleId="ContactUs-Heading">
    <w:name w:val="Contact Us - Heading"/>
    <w:basedOn w:val="Body"/>
    <w:semiHidden/>
    <w:rsid w:val="000043F2"/>
    <w:pPr>
      <w:spacing w:after="120" w:line="300" w:lineRule="atLeast"/>
    </w:pPr>
    <w:rPr>
      <w:b/>
      <w:sz w:val="28"/>
    </w:rPr>
  </w:style>
  <w:style w:type="paragraph" w:customStyle="1" w:styleId="ContactUs-Line1">
    <w:name w:val="Contact  Us - Line 1"/>
    <w:basedOn w:val="ContactUs-Heading"/>
    <w:semiHidden/>
    <w:rsid w:val="00287B0B"/>
    <w:pPr>
      <w:spacing w:line="230" w:lineRule="atLeast"/>
    </w:pPr>
    <w:rPr>
      <w:b w:val="0"/>
      <w:sz w:val="17"/>
    </w:rPr>
  </w:style>
  <w:style w:type="paragraph" w:customStyle="1" w:styleId="ContactUs-Line2">
    <w:name w:val="Contact Us - Line 2"/>
    <w:basedOn w:val="ContactUs-Line1"/>
    <w:semiHidden/>
    <w:rsid w:val="00287B0B"/>
    <w:pPr>
      <w:tabs>
        <w:tab w:val="clear" w:pos="216"/>
        <w:tab w:val="left" w:pos="720"/>
      </w:tabs>
      <w:spacing w:before="43" w:after="0"/>
    </w:pPr>
  </w:style>
  <w:style w:type="paragraph" w:customStyle="1" w:styleId="LogoPlacement-SEI">
    <w:name w:val="Logo Placement - SEI"/>
    <w:basedOn w:val="Header"/>
    <w:semiHidden/>
    <w:rsid w:val="004A6701"/>
    <w:pPr>
      <w:spacing w:before="0" w:line="200" w:lineRule="atLeast"/>
      <w:ind w:left="-43"/>
    </w:pPr>
  </w:style>
  <w:style w:type="table" w:customStyle="1" w:styleId="TableGrid1">
    <w:name w:val="Table Grid1"/>
    <w:basedOn w:val="TableNormal"/>
    <w:next w:val="TableGrid"/>
    <w:uiPriority w:val="39"/>
    <w:rsid w:val="009105E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05EA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9105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778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cert.org" TargetMode="External"/><Relationship Id="rId10" Type="http://schemas.openxmlformats.org/officeDocument/2006/relationships/footer" Target="foot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ei.cmu.ed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orley\AppData\Roaming\Microsoft\Templates\SEI\Word\one-pag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1B819FE418A3429E682F6A001192A1" ma:contentTypeVersion="0" ma:contentTypeDescription="Create a new document." ma:contentTypeScope="" ma:versionID="66ed5ed4e41d08621013a5e431fe30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B3B10-644A-4F62-9DE0-A033F08E8CB9}"/>
</file>

<file path=customXml/itemProps2.xml><?xml version="1.0" encoding="utf-8"?>
<ds:datastoreItem xmlns:ds="http://schemas.openxmlformats.org/officeDocument/2006/customXml" ds:itemID="{66CD3418-AE5E-4B50-AB7A-25DBF48BDD8D}"/>
</file>

<file path=customXml/itemProps3.xml><?xml version="1.0" encoding="utf-8"?>
<ds:datastoreItem xmlns:ds="http://schemas.openxmlformats.org/officeDocument/2006/customXml" ds:itemID="{1E820BCE-8E0A-4595-BB59-AA1F5DFF1331}"/>
</file>

<file path=customXml/itemProps4.xml><?xml version="1.0" encoding="utf-8"?>
<ds:datastoreItem xmlns:ds="http://schemas.openxmlformats.org/officeDocument/2006/customXml" ds:itemID="{8668A8FE-F2B8-4B37-9875-686E087F1C62}"/>
</file>

<file path=docProps/app.xml><?xml version="1.0" encoding="utf-8"?>
<Properties xmlns="http://schemas.openxmlformats.org/officeDocument/2006/extended-properties" xmlns:vt="http://schemas.openxmlformats.org/officeDocument/2006/docPropsVTypes">
  <Template>one-pager.dotx</Template>
  <TotalTime>12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Institute, Carnegie Mellon University</vt:lpstr>
    </vt:vector>
  </TitlesOfParts>
  <Company>Software Engineering Institute</Company>
  <LinksUpToDate>false</LinksUpToDate>
  <CharactersWithSpaces>1410</CharactersWithSpaces>
  <SharedDoc>false</SharedDoc>
  <HLinks>
    <vt:vector size="168" baseType="variant">
      <vt:variant>
        <vt:i4>5701646</vt:i4>
      </vt:variant>
      <vt:variant>
        <vt:i4>171</vt:i4>
      </vt:variant>
      <vt:variant>
        <vt:i4>0</vt:i4>
      </vt:variant>
      <vt:variant>
        <vt:i4>5</vt:i4>
      </vt:variant>
      <vt:variant>
        <vt:lpwstr>http://word.mvps.org/FAQs/General/InsertSpecChars.htm</vt:lpwstr>
      </vt:variant>
      <vt:variant>
        <vt:lpwstr/>
      </vt:variant>
      <vt:variant>
        <vt:i4>786551</vt:i4>
      </vt:variant>
      <vt:variant>
        <vt:i4>168</vt:i4>
      </vt:variant>
      <vt:variant>
        <vt:i4>0</vt:i4>
      </vt:variant>
      <vt:variant>
        <vt:i4>5</vt:i4>
      </vt:variant>
      <vt:variant>
        <vt:lpwstr>mailto:templates@sei.cmu.edu</vt:lpwstr>
      </vt:variant>
      <vt:variant>
        <vt:lpwstr/>
      </vt:variant>
      <vt:variant>
        <vt:i4>1572914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_Toc164051283</vt:lpwstr>
      </vt:variant>
      <vt:variant>
        <vt:i4>1572914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_Toc164051282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_Toc164051281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_Toc164051280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_Toc164051279</vt:lpwstr>
      </vt:variant>
      <vt:variant>
        <vt:i4>1441840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_Toc163354700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_Toc163354699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_Toc163354698</vt:lpwstr>
      </vt:variant>
      <vt:variant>
        <vt:i4>2031665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_Toc163354697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_Toc163354696</vt:lpwstr>
      </vt:variant>
      <vt:variant>
        <vt:i4>2031665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_Toc163354695</vt:lpwstr>
      </vt:variant>
      <vt:variant>
        <vt:i4>2031665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_Toc163354694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_Toc163354693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_Toc163354692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_Toc163354691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_Toc163354690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_Toc163354689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_Toc163354688</vt:lpwstr>
      </vt:variant>
      <vt:variant>
        <vt:i4>1966129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_Toc163354687</vt:lpwstr>
      </vt:variant>
      <vt:variant>
        <vt:i4>1966129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_Toc163354686</vt:lpwstr>
      </vt:variant>
      <vt:variant>
        <vt:i4>1966129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_Toc163354685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_Toc163354684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_Toc163354683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_Toc163354682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_Toc163354681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_Toc163354680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Institute, Carnegie Mellon University</dc:title>
  <dc:creator>John Morley</dc:creator>
  <cp:lastModifiedBy>jedmondson</cp:lastModifiedBy>
  <cp:revision>8</cp:revision>
  <cp:lastPrinted>2015-02-09T14:29:00Z</cp:lastPrinted>
  <dcterms:created xsi:type="dcterms:W3CDTF">2016-06-02T16:41:00Z</dcterms:created>
  <dcterms:modified xsi:type="dcterms:W3CDTF">2016-06-06T14:08:00Z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0x010100771B819FE418A3429E682F6A001192A1</vt:lpwstr>
  </property>
</Properties>
</file>